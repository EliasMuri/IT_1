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E1795" w14:textId="3DFD44AE" w:rsidR="00927798" w:rsidRDefault="00532CA3" w:rsidP="00927798">
      <w:pPr>
        <w:pStyle w:val="Tittel"/>
      </w:pPr>
      <w:r>
        <w:t>Øveprøve</w:t>
      </w:r>
      <w:r w:rsidR="00927798">
        <w:t xml:space="preserve"> </w:t>
      </w:r>
      <w:r w:rsidR="00FB194A">
        <w:t>3A–3</w:t>
      </w:r>
      <w:r>
        <w:t>D</w:t>
      </w:r>
      <w:r w:rsidR="1E333E35">
        <w:t xml:space="preserve"> </w:t>
      </w:r>
    </w:p>
    <w:p w14:paraId="7EFBA117" w14:textId="77777777" w:rsidR="00927798" w:rsidRDefault="00927798" w:rsidP="00927798"/>
    <w:p w14:paraId="7B0B6062" w14:textId="77777777" w:rsidR="0003602C" w:rsidRDefault="00927798" w:rsidP="00C4646E">
      <w:pPr>
        <w:pStyle w:val="Overskrift1"/>
      </w:pPr>
      <w:r>
        <w:t>Oppgave 1</w:t>
      </w:r>
    </w:p>
    <w:p w14:paraId="7E7D89BB" w14:textId="03CC5775" w:rsidR="00402530" w:rsidRDefault="002D6687" w:rsidP="002D6687">
      <w:pPr>
        <w:pStyle w:val="Deloppgaver"/>
      </w:pPr>
      <w:r>
        <w:t xml:space="preserve">Skriv et program som </w:t>
      </w:r>
      <w:r w:rsidR="00972B03">
        <w:t>lagrer navnet på en farge i en variabel</w:t>
      </w:r>
      <w:r w:rsidR="00927798">
        <w:t xml:space="preserve"> og som skriver ut «</w:t>
      </w:r>
      <w:r>
        <w:t xml:space="preserve">Den fineste fargen er </w:t>
      </w:r>
      <w:r w:rsidRPr="000A4AE1">
        <w:rPr>
          <w:b/>
          <w:bCs/>
          <w:i/>
          <w:iCs/>
        </w:rPr>
        <w:t>farge</w:t>
      </w:r>
      <w:r w:rsidR="00927798">
        <w:t xml:space="preserve">!» </w:t>
      </w:r>
      <w:r w:rsidR="00972B03">
        <w:t>i konsollen</w:t>
      </w:r>
      <w:r w:rsidR="00927798">
        <w:t xml:space="preserve">, der </w:t>
      </w:r>
      <w:r w:rsidRPr="000A4AE1">
        <w:rPr>
          <w:b/>
          <w:bCs/>
          <w:i/>
          <w:iCs/>
        </w:rPr>
        <w:t>farge</w:t>
      </w:r>
      <w:r w:rsidR="00927798">
        <w:t xml:space="preserve"> erstattes </w:t>
      </w:r>
      <w:r w:rsidR="00972B03">
        <w:t>med verdien i variabelen</w:t>
      </w:r>
      <w:r w:rsidR="00927798">
        <w:t xml:space="preserve">. </w:t>
      </w:r>
    </w:p>
    <w:p w14:paraId="3119CE22" w14:textId="77777777" w:rsidR="00EB0AC9" w:rsidRDefault="00EB0AC9" w:rsidP="00EB0AC9">
      <w:pPr>
        <w:pStyle w:val="Deloppgaver"/>
        <w:numPr>
          <w:ilvl w:val="0"/>
          <w:numId w:val="0"/>
        </w:numPr>
        <w:ind w:left="360"/>
      </w:pPr>
    </w:p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EB0AC9" w14:paraId="3FBEA61B" w14:textId="77777777" w:rsidTr="4D5F70F2">
        <w:tc>
          <w:tcPr>
            <w:tcW w:w="9552" w:type="dxa"/>
          </w:tcPr>
          <w:p w14:paraId="756440C4" w14:textId="005D2676" w:rsidR="006845EA" w:rsidRDefault="2E384303" w:rsidP="006845EA">
            <w:pPr>
              <w:pStyle w:val="Deloppgaver"/>
              <w:numPr>
                <w:ilvl w:val="0"/>
                <w:numId w:val="0"/>
              </w:numPr>
            </w:pPr>
            <w:r>
              <w:t xml:space="preserve"> </w:t>
            </w:r>
          </w:p>
          <w:p w14:paraId="61B389E9" w14:textId="525DD940" w:rsidR="006845EA" w:rsidRDefault="006845EA" w:rsidP="006845EA">
            <w:pPr>
              <w:pStyle w:val="Deloppgaver"/>
              <w:numPr>
                <w:ilvl w:val="0"/>
                <w:numId w:val="0"/>
              </w:numPr>
            </w:pPr>
          </w:p>
        </w:tc>
      </w:tr>
    </w:tbl>
    <w:p w14:paraId="0FF73A52" w14:textId="77777777" w:rsidR="00EB0AC9" w:rsidRDefault="00EB0AC9" w:rsidP="00EB0AC9">
      <w:pPr>
        <w:pStyle w:val="Deloppgaver"/>
        <w:numPr>
          <w:ilvl w:val="0"/>
          <w:numId w:val="0"/>
        </w:numPr>
        <w:ind w:left="360"/>
      </w:pPr>
    </w:p>
    <w:p w14:paraId="1A850D78" w14:textId="18C051E8" w:rsidR="00927798" w:rsidRDefault="00972B03" w:rsidP="00972B03">
      <w:pPr>
        <w:pStyle w:val="Deloppgaver"/>
      </w:pPr>
      <w:r w:rsidRPr="00972B03">
        <w:t>Skriv et program som beregner arealet av e</w:t>
      </w:r>
      <w:r>
        <w:t>t trapes</w:t>
      </w:r>
      <w:r w:rsidRPr="00972B03">
        <w:t xml:space="preserve">. Lag variabler som passer for </w:t>
      </w:r>
      <w:r>
        <w:t>trapeset</w:t>
      </w:r>
      <w:r w:rsidRPr="00972B03">
        <w:t xml:space="preserve"> (se figur nedenfor). Programmet skal regne ut arealet av </w:t>
      </w:r>
      <w:r>
        <w:t>trapeset</w:t>
      </w:r>
      <w:r w:rsidRPr="00972B03">
        <w:t xml:space="preserve"> og skrive det ut i konsollen sammen med en passende tekst.</w:t>
      </w:r>
    </w:p>
    <w:p w14:paraId="7D62787A" w14:textId="77777777" w:rsidR="00EB0AC9" w:rsidRDefault="00EB0AC9" w:rsidP="00EB0AC9">
      <w:pPr>
        <w:pStyle w:val="Deloppgaver"/>
        <w:numPr>
          <w:ilvl w:val="0"/>
          <w:numId w:val="0"/>
        </w:numPr>
        <w:ind w:left="360"/>
      </w:pPr>
    </w:p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EB0AC9" w14:paraId="1D42FEF1" w14:textId="77777777" w:rsidTr="00EB0AC9">
        <w:tc>
          <w:tcPr>
            <w:tcW w:w="9552" w:type="dxa"/>
          </w:tcPr>
          <w:p w14:paraId="31F031C5" w14:textId="77777777" w:rsidR="00EB0AC9" w:rsidRDefault="00EB0AC9" w:rsidP="00EB0AC9">
            <w:pPr>
              <w:pStyle w:val="Deloppgaver"/>
              <w:numPr>
                <w:ilvl w:val="0"/>
                <w:numId w:val="0"/>
              </w:numPr>
            </w:pPr>
          </w:p>
          <w:p w14:paraId="1CD7C8E7" w14:textId="22159B36" w:rsidR="006845EA" w:rsidRDefault="006845EA" w:rsidP="00EB0AC9">
            <w:pPr>
              <w:pStyle w:val="Deloppgaver"/>
              <w:numPr>
                <w:ilvl w:val="0"/>
                <w:numId w:val="0"/>
              </w:numPr>
            </w:pPr>
          </w:p>
        </w:tc>
      </w:tr>
    </w:tbl>
    <w:p w14:paraId="2E3B1FCB" w14:textId="77777777" w:rsidR="00EB0AC9" w:rsidRDefault="00EB0AC9" w:rsidP="00EB0AC9">
      <w:pPr>
        <w:pStyle w:val="Deloppgaver"/>
        <w:numPr>
          <w:ilvl w:val="0"/>
          <w:numId w:val="0"/>
        </w:numPr>
        <w:ind w:left="360"/>
      </w:pPr>
    </w:p>
    <w:p w14:paraId="2D3F8A16" w14:textId="77777777" w:rsidR="00927798" w:rsidRDefault="00AF44BC" w:rsidP="00927798">
      <w:r>
        <w:rPr>
          <w:noProof/>
          <w:lang w:eastAsia="ja-JP"/>
        </w:rPr>
        <w:drawing>
          <wp:inline distT="0" distB="0" distL="0" distR="0" wp14:anchorId="21F39D69" wp14:editId="0EE59617">
            <wp:extent cx="5974715" cy="2028608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pes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79" b="18716"/>
                    <a:stretch/>
                  </pic:blipFill>
                  <pic:spPr bwMode="auto">
                    <a:xfrm>
                      <a:off x="0" y="0"/>
                      <a:ext cx="5976620" cy="202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13193" w14:textId="77777777" w:rsidR="00927798" w:rsidRDefault="00927798" w:rsidP="00927798">
      <w:pPr>
        <w:pStyle w:val="Overskrift1"/>
      </w:pPr>
      <w:r>
        <w:t>Oppgave 2</w:t>
      </w:r>
    </w:p>
    <w:p w14:paraId="37F7CE76" w14:textId="77777777" w:rsidR="00927798" w:rsidRDefault="00EB0AC9" w:rsidP="00927798">
      <w:r>
        <w:t>Fullfør tabellen nedenfor, anta at:</w:t>
      </w:r>
    </w:p>
    <w:p w14:paraId="38B85AA9" w14:textId="4125431E" w:rsidR="00EB0AC9" w:rsidRPr="002D6687" w:rsidRDefault="00972B03" w:rsidP="00AF44BC">
      <w:pPr>
        <w:pStyle w:val="kode"/>
        <w:rPr>
          <w:lang w:val="nb-NO"/>
        </w:rPr>
      </w:pPr>
      <w:r>
        <w:rPr>
          <w:lang w:val="nb-NO"/>
        </w:rPr>
        <w:t>let</w:t>
      </w:r>
      <w:r w:rsidR="00EB0AC9" w:rsidRPr="002D6687">
        <w:rPr>
          <w:lang w:val="nb-NO"/>
        </w:rPr>
        <w:t xml:space="preserve"> tall = 1</w:t>
      </w:r>
      <w:r w:rsidR="00AF44BC">
        <w:rPr>
          <w:lang w:val="nb-NO"/>
        </w:rPr>
        <w:t>3</w:t>
      </w:r>
      <w:r w:rsidR="00EB0AC9" w:rsidRPr="002D6687">
        <w:rPr>
          <w:lang w:val="nb-NO"/>
        </w:rPr>
        <w:t>;</w:t>
      </w:r>
    </w:p>
    <w:p w14:paraId="137ADE6A" w14:textId="52E35AC0" w:rsidR="00EB0AC9" w:rsidRPr="002D6687" w:rsidRDefault="00972B03" w:rsidP="00AF44BC">
      <w:pPr>
        <w:pStyle w:val="kode"/>
        <w:rPr>
          <w:lang w:val="nb-NO"/>
        </w:rPr>
      </w:pPr>
      <w:r>
        <w:rPr>
          <w:lang w:val="nb-NO"/>
        </w:rPr>
        <w:t>let</w:t>
      </w:r>
      <w:r w:rsidR="00EB0AC9" w:rsidRPr="002D6687">
        <w:rPr>
          <w:lang w:val="nb-NO"/>
        </w:rPr>
        <w:t xml:space="preserve"> tekst = "</w:t>
      </w:r>
      <w:r w:rsidR="00AF44BC">
        <w:rPr>
          <w:lang w:val="nb-NO"/>
        </w:rPr>
        <w:t>Petter</w:t>
      </w:r>
      <w:r w:rsidR="00EB0AC9" w:rsidRPr="002D6687">
        <w:rPr>
          <w:lang w:val="nb-NO"/>
        </w:rPr>
        <w:t>";</w:t>
      </w:r>
    </w:p>
    <w:tbl>
      <w:tblPr>
        <w:tblStyle w:val="Tabellrutenett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4988"/>
        <w:gridCol w:w="4074"/>
      </w:tblGrid>
      <w:tr w:rsidR="00EB0AC9" w:rsidRPr="00972B03" w14:paraId="602705B1" w14:textId="77777777" w:rsidTr="4D5F70F2">
        <w:tc>
          <w:tcPr>
            <w:tcW w:w="5211" w:type="dxa"/>
            <w:shd w:val="clear" w:color="auto" w:fill="C0E0CE"/>
            <w:vAlign w:val="center"/>
          </w:tcPr>
          <w:p w14:paraId="6BB333E4" w14:textId="77777777" w:rsidR="00EB0AC9" w:rsidRPr="00972B03" w:rsidRDefault="00EB0AC9" w:rsidP="00EB0AC9">
            <w:pPr>
              <w:rPr>
                <w:b/>
                <w:bCs/>
              </w:rPr>
            </w:pPr>
            <w:r w:rsidRPr="00972B03">
              <w:rPr>
                <w:b/>
                <w:bCs/>
              </w:rPr>
              <w:t>Kode</w:t>
            </w:r>
          </w:p>
        </w:tc>
        <w:tc>
          <w:tcPr>
            <w:tcW w:w="4341" w:type="dxa"/>
            <w:shd w:val="clear" w:color="auto" w:fill="C0E0CE"/>
            <w:vAlign w:val="center"/>
          </w:tcPr>
          <w:p w14:paraId="54DA922F" w14:textId="77777777" w:rsidR="00EB0AC9" w:rsidRPr="00972B03" w:rsidRDefault="00EB0AC9" w:rsidP="00EB0AC9">
            <w:pPr>
              <w:rPr>
                <w:b/>
                <w:bCs/>
              </w:rPr>
            </w:pPr>
            <w:r w:rsidRPr="00972B03">
              <w:rPr>
                <w:b/>
                <w:bCs/>
              </w:rPr>
              <w:t>Resultat</w:t>
            </w:r>
          </w:p>
        </w:tc>
      </w:tr>
      <w:tr w:rsidR="00EB0AC9" w14:paraId="6F13F3CF" w14:textId="77777777" w:rsidTr="4D5F70F2">
        <w:tc>
          <w:tcPr>
            <w:tcW w:w="5211" w:type="dxa"/>
            <w:vAlign w:val="center"/>
          </w:tcPr>
          <w:p w14:paraId="5412315D" w14:textId="77777777" w:rsidR="00EB0AC9" w:rsidRPr="00EB0AC9" w:rsidRDefault="00AF44BC" w:rsidP="00972B03">
            <w:pPr>
              <w:pStyle w:val="Kodeutenmellomrom"/>
            </w:pPr>
            <w:proofErr w:type="gramStart"/>
            <w:r>
              <w:t>console.log(</w:t>
            </w:r>
            <w:proofErr w:type="gramEnd"/>
            <w:r>
              <w:t>tall &lt;</w:t>
            </w:r>
            <w:r w:rsidR="00EB0AC9" w:rsidRPr="00EB0AC9">
              <w:t xml:space="preserve"> 1</w:t>
            </w:r>
            <w:r>
              <w:t>00</w:t>
            </w:r>
            <w:r w:rsidR="00EB0AC9" w:rsidRPr="00EB0AC9">
              <w:t>);</w:t>
            </w:r>
          </w:p>
        </w:tc>
        <w:tc>
          <w:tcPr>
            <w:tcW w:w="4341" w:type="dxa"/>
            <w:vAlign w:val="center"/>
          </w:tcPr>
          <w:p w14:paraId="58FCA35C" w14:textId="44B101A1" w:rsidR="00EB0AC9" w:rsidRPr="00972B03" w:rsidRDefault="00972B03" w:rsidP="00972B03">
            <w:pPr>
              <w:pStyle w:val="Kodeutenmellomrom"/>
              <w:rPr>
                <w:rFonts w:cs="Consolas"/>
                <w:color w:val="0070C0"/>
              </w:rPr>
            </w:pPr>
            <w:r w:rsidRPr="00972B03">
              <w:t>true</w:t>
            </w:r>
          </w:p>
        </w:tc>
      </w:tr>
      <w:tr w:rsidR="00EB0AC9" w14:paraId="71F78BFF" w14:textId="77777777" w:rsidTr="4D5F70F2">
        <w:tc>
          <w:tcPr>
            <w:tcW w:w="5211" w:type="dxa"/>
            <w:vAlign w:val="center"/>
          </w:tcPr>
          <w:p w14:paraId="6B7D41E9" w14:textId="77777777" w:rsidR="00EB0AC9" w:rsidRPr="00EB0AC9" w:rsidRDefault="00AF44BC" w:rsidP="00972B03">
            <w:pPr>
              <w:pStyle w:val="Kodeutenmellomrom"/>
            </w:pPr>
            <w:proofErr w:type="gramStart"/>
            <w:r>
              <w:t>console.log(</w:t>
            </w:r>
            <w:proofErr w:type="gramEnd"/>
            <w:r>
              <w:t>tall &lt;</w:t>
            </w:r>
            <w:r w:rsidR="00EB0AC9" w:rsidRPr="00EB0AC9">
              <w:t xml:space="preserve"> </w:t>
            </w:r>
            <w:r>
              <w:t>20</w:t>
            </w:r>
            <w:r w:rsidR="00EB0AC9" w:rsidRPr="00EB0AC9">
              <w:t>);</w:t>
            </w:r>
          </w:p>
        </w:tc>
        <w:tc>
          <w:tcPr>
            <w:tcW w:w="4341" w:type="dxa"/>
            <w:vAlign w:val="center"/>
          </w:tcPr>
          <w:p w14:paraId="3F566F45" w14:textId="1783CC9C" w:rsidR="00EB0AC9" w:rsidRPr="00EB0AC9" w:rsidRDefault="5B177D02" w:rsidP="00EB0AC9">
            <w:pPr>
              <w:rPr>
                <w:rFonts w:ascii="Consolas" w:hAnsi="Consolas" w:cs="Consolas"/>
                <w:color w:val="0070C0"/>
              </w:rPr>
            </w:pPr>
            <w:r w:rsidRPr="4D5F70F2">
              <w:rPr>
                <w:rFonts w:ascii="Consolas" w:hAnsi="Consolas" w:cs="Consolas"/>
                <w:color w:val="0070C0"/>
              </w:rPr>
              <w:t>true</w:t>
            </w:r>
          </w:p>
        </w:tc>
      </w:tr>
      <w:tr w:rsidR="00EB0AC9" w14:paraId="6B7FA4C5" w14:textId="77777777" w:rsidTr="4D5F70F2">
        <w:tc>
          <w:tcPr>
            <w:tcW w:w="5211" w:type="dxa"/>
            <w:vAlign w:val="center"/>
          </w:tcPr>
          <w:p w14:paraId="40C29EFC" w14:textId="77777777" w:rsidR="00EB0AC9" w:rsidRPr="00EB0AC9" w:rsidRDefault="00EB0AC9" w:rsidP="00972B03">
            <w:pPr>
              <w:pStyle w:val="Kodeutenmellomrom"/>
            </w:pPr>
            <w:proofErr w:type="gramStart"/>
            <w:r w:rsidRPr="00EB0AC9">
              <w:t>console.log(</w:t>
            </w:r>
            <w:proofErr w:type="gramEnd"/>
            <w:r w:rsidRPr="00EB0AC9">
              <w:t xml:space="preserve">tall </w:t>
            </w:r>
            <w:r w:rsidR="00AF44BC">
              <w:t>=</w:t>
            </w:r>
            <w:r w:rsidRPr="00EB0AC9">
              <w:t xml:space="preserve">= </w:t>
            </w:r>
            <w:r w:rsidR="00AF44BC">
              <w:t>"13"</w:t>
            </w:r>
            <w:r w:rsidRPr="00EB0AC9">
              <w:t>);</w:t>
            </w:r>
          </w:p>
        </w:tc>
        <w:tc>
          <w:tcPr>
            <w:tcW w:w="4341" w:type="dxa"/>
            <w:vAlign w:val="center"/>
          </w:tcPr>
          <w:p w14:paraId="055A1260" w14:textId="5514A148" w:rsidR="00EB0AC9" w:rsidRPr="00EB0AC9" w:rsidRDefault="2BE7C11C" w:rsidP="00EB0AC9">
            <w:pPr>
              <w:rPr>
                <w:rFonts w:ascii="Consolas" w:hAnsi="Consolas" w:cs="Consolas"/>
                <w:color w:val="0070C0"/>
              </w:rPr>
            </w:pPr>
            <w:r w:rsidRPr="4D5F70F2">
              <w:rPr>
                <w:rFonts w:ascii="Consolas" w:hAnsi="Consolas" w:cs="Consolas"/>
                <w:color w:val="0070C0"/>
              </w:rPr>
              <w:t>true</w:t>
            </w:r>
          </w:p>
        </w:tc>
      </w:tr>
      <w:tr w:rsidR="00EB0AC9" w14:paraId="49B90931" w14:textId="77777777" w:rsidTr="4D5F70F2">
        <w:tc>
          <w:tcPr>
            <w:tcW w:w="5211" w:type="dxa"/>
            <w:vAlign w:val="center"/>
          </w:tcPr>
          <w:p w14:paraId="1AE106BD" w14:textId="77777777" w:rsidR="00EB0AC9" w:rsidRPr="00EB0AC9" w:rsidRDefault="00AF44BC" w:rsidP="00972B03">
            <w:pPr>
              <w:pStyle w:val="Kodeutenmellomrom"/>
            </w:pPr>
            <w:proofErr w:type="gramStart"/>
            <w:r>
              <w:lastRenderedPageBreak/>
              <w:t>console.log(</w:t>
            </w:r>
            <w:proofErr w:type="gramEnd"/>
            <w:r>
              <w:t>tall === "13</w:t>
            </w:r>
            <w:r w:rsidR="00EB0AC9" w:rsidRPr="00EB0AC9">
              <w:t>");</w:t>
            </w:r>
          </w:p>
        </w:tc>
        <w:tc>
          <w:tcPr>
            <w:tcW w:w="4341" w:type="dxa"/>
            <w:vAlign w:val="center"/>
          </w:tcPr>
          <w:p w14:paraId="45CC4D29" w14:textId="1182DE8B" w:rsidR="00EB0AC9" w:rsidRPr="00EB0AC9" w:rsidRDefault="1963C002" w:rsidP="00EB0AC9">
            <w:pPr>
              <w:rPr>
                <w:rFonts w:ascii="Consolas" w:hAnsi="Consolas" w:cs="Consolas"/>
                <w:color w:val="0070C0"/>
              </w:rPr>
            </w:pPr>
            <w:r w:rsidRPr="4D5F70F2">
              <w:rPr>
                <w:rFonts w:ascii="Consolas" w:hAnsi="Consolas" w:cs="Consolas"/>
                <w:color w:val="0070C0"/>
              </w:rPr>
              <w:t>false</w:t>
            </w:r>
          </w:p>
        </w:tc>
      </w:tr>
      <w:tr w:rsidR="00EB0AC9" w14:paraId="48BDF184" w14:textId="77777777" w:rsidTr="4D5F70F2">
        <w:tc>
          <w:tcPr>
            <w:tcW w:w="5211" w:type="dxa"/>
            <w:vAlign w:val="center"/>
          </w:tcPr>
          <w:p w14:paraId="5AA27AD6" w14:textId="77777777" w:rsidR="00EB0AC9" w:rsidRPr="00EB0AC9" w:rsidRDefault="00EB0AC9" w:rsidP="00972B03">
            <w:pPr>
              <w:pStyle w:val="Kodeutenmellomrom"/>
            </w:pPr>
            <w:proofErr w:type="gramStart"/>
            <w:r w:rsidRPr="00EB0AC9">
              <w:t>console.log(</w:t>
            </w:r>
            <w:proofErr w:type="gramEnd"/>
            <w:r w:rsidRPr="00EB0AC9">
              <w:t>tekst == "</w:t>
            </w:r>
            <w:r w:rsidR="00AF44BC">
              <w:t>petter</w:t>
            </w:r>
            <w:r w:rsidRPr="00EB0AC9">
              <w:t>");</w:t>
            </w:r>
          </w:p>
        </w:tc>
        <w:tc>
          <w:tcPr>
            <w:tcW w:w="4341" w:type="dxa"/>
            <w:vAlign w:val="center"/>
          </w:tcPr>
          <w:p w14:paraId="264F3C02" w14:textId="6CF70C56" w:rsidR="00EB0AC9" w:rsidRPr="00EB0AC9" w:rsidRDefault="40D085FF" w:rsidP="00EB0AC9">
            <w:pPr>
              <w:rPr>
                <w:rFonts w:ascii="Consolas" w:hAnsi="Consolas" w:cs="Consolas"/>
                <w:color w:val="0070C0"/>
              </w:rPr>
            </w:pPr>
            <w:r w:rsidRPr="4D5F70F2">
              <w:rPr>
                <w:rFonts w:ascii="Consolas" w:hAnsi="Consolas" w:cs="Consolas"/>
                <w:color w:val="0070C0"/>
              </w:rPr>
              <w:t>true</w:t>
            </w:r>
          </w:p>
        </w:tc>
      </w:tr>
      <w:tr w:rsidR="00EB0AC9" w14:paraId="32BADD98" w14:textId="77777777" w:rsidTr="4D5F70F2">
        <w:tc>
          <w:tcPr>
            <w:tcW w:w="5211" w:type="dxa"/>
            <w:vAlign w:val="center"/>
          </w:tcPr>
          <w:p w14:paraId="39E73829" w14:textId="77777777" w:rsidR="00EB0AC9" w:rsidRPr="00EB0AC9" w:rsidRDefault="00AF44BC" w:rsidP="00972B03">
            <w:pPr>
              <w:pStyle w:val="Kodeutenmellomrom"/>
            </w:pPr>
            <w:proofErr w:type="gramStart"/>
            <w:r>
              <w:t>console.log(</w:t>
            </w:r>
            <w:proofErr w:type="gramEnd"/>
            <w:r>
              <w:t>tall &gt; 1</w:t>
            </w:r>
            <w:r w:rsidR="00EB0AC9" w:rsidRPr="00EB0AC9">
              <w:t xml:space="preserve">0 </w:t>
            </w:r>
            <w:r>
              <w:t>&amp;&amp;</w:t>
            </w:r>
            <w:r w:rsidR="00EB0AC9" w:rsidRPr="00EB0AC9">
              <w:t xml:space="preserve"> tall </w:t>
            </w:r>
            <w:r>
              <w:t>&lt;</w:t>
            </w:r>
            <w:r w:rsidR="00EB0AC9" w:rsidRPr="00EB0AC9">
              <w:t xml:space="preserve"> </w:t>
            </w:r>
            <w:r>
              <w:t>13</w:t>
            </w:r>
            <w:r w:rsidR="00EB0AC9" w:rsidRPr="00EB0AC9">
              <w:t>);</w:t>
            </w:r>
          </w:p>
        </w:tc>
        <w:tc>
          <w:tcPr>
            <w:tcW w:w="4341" w:type="dxa"/>
            <w:vAlign w:val="center"/>
          </w:tcPr>
          <w:p w14:paraId="76624340" w14:textId="0ECB1C48" w:rsidR="00EB0AC9" w:rsidRPr="00EB0AC9" w:rsidRDefault="0557CF73" w:rsidP="00EB0AC9">
            <w:pPr>
              <w:rPr>
                <w:rFonts w:ascii="Consolas" w:hAnsi="Consolas" w:cs="Consolas"/>
                <w:color w:val="0070C0"/>
              </w:rPr>
            </w:pPr>
            <w:r w:rsidRPr="4D5F70F2">
              <w:rPr>
                <w:rFonts w:ascii="Consolas" w:hAnsi="Consolas" w:cs="Consolas"/>
                <w:color w:val="0070C0"/>
              </w:rPr>
              <w:t>false</w:t>
            </w:r>
          </w:p>
        </w:tc>
      </w:tr>
    </w:tbl>
    <w:p w14:paraId="6D54184B" w14:textId="77777777" w:rsidR="00927798" w:rsidRDefault="00927798" w:rsidP="00927798">
      <w:pPr>
        <w:pStyle w:val="Overskrift1"/>
      </w:pPr>
      <w:r>
        <w:t>Oppgave 3</w:t>
      </w:r>
    </w:p>
    <w:p w14:paraId="4E34DA06" w14:textId="40D965D4" w:rsidR="00927798" w:rsidRDefault="00810B1C" w:rsidP="00810B1C">
      <w:pPr>
        <w:pStyle w:val="Deloppgaver"/>
        <w:numPr>
          <w:ilvl w:val="0"/>
          <w:numId w:val="16"/>
        </w:numPr>
      </w:pPr>
      <w:r w:rsidRPr="0073097B">
        <w:t>Får du rabatt hos NSB</w:t>
      </w:r>
      <w:r w:rsidR="003E0796" w:rsidRPr="0073097B">
        <w:t xml:space="preserve">? </w:t>
      </w:r>
      <w:r w:rsidR="0049026A">
        <w:t>Skriv et program som lagrer alderen til en person i en variabel</w:t>
      </w:r>
      <w:r w:rsidR="003E0796">
        <w:t xml:space="preserve">. Programmet skal avgjøre om </w:t>
      </w:r>
      <w:r w:rsidR="0049026A">
        <w:t>personen</w:t>
      </w:r>
      <w:r w:rsidR="003E0796">
        <w:t xml:space="preserve"> </w:t>
      </w:r>
      <w:r>
        <w:t xml:space="preserve">får rabatt hos NSB, og eventuelt hvor stor rabatten er. Barn fra 0 til og med 3 år kjører gratis, barn fra 4 til og med 15 år får 50 % rabatt og de som er 67 år eller mer får 50 % rabatt. </w:t>
      </w:r>
    </w:p>
    <w:p w14:paraId="5C9CFDDB" w14:textId="77777777" w:rsidR="000B44C3" w:rsidRDefault="000B44C3" w:rsidP="000B44C3">
      <w:pPr>
        <w:pStyle w:val="Deloppgaver"/>
        <w:numPr>
          <w:ilvl w:val="0"/>
          <w:numId w:val="0"/>
        </w:numPr>
        <w:ind w:left="360"/>
      </w:pPr>
    </w:p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0B44C3" w14:paraId="7708C91B" w14:textId="77777777" w:rsidTr="4D5F70F2">
        <w:tc>
          <w:tcPr>
            <w:tcW w:w="9552" w:type="dxa"/>
          </w:tcPr>
          <w:p w14:paraId="5D6F772A" w14:textId="2937B07E" w:rsidR="004B4837" w:rsidRDefault="004B4837" w:rsidP="000B44C3">
            <w:pPr>
              <w:pStyle w:val="Deloppgaver"/>
              <w:numPr>
                <w:ilvl w:val="0"/>
                <w:numId w:val="0"/>
              </w:numPr>
            </w:pPr>
          </w:p>
          <w:p w14:paraId="18A11755" w14:textId="66B23386" w:rsidR="006845EA" w:rsidRDefault="006845EA" w:rsidP="000B44C3">
            <w:pPr>
              <w:pStyle w:val="Deloppgaver"/>
              <w:numPr>
                <w:ilvl w:val="0"/>
                <w:numId w:val="0"/>
              </w:numPr>
            </w:pPr>
          </w:p>
        </w:tc>
      </w:tr>
    </w:tbl>
    <w:p w14:paraId="5D82FD9A" w14:textId="021E4BCF" w:rsidR="003E0796" w:rsidRDefault="003E0796" w:rsidP="00810B1C">
      <w:pPr>
        <w:pStyle w:val="Deloppgaver"/>
        <w:numPr>
          <w:ilvl w:val="0"/>
          <w:numId w:val="16"/>
        </w:numPr>
      </w:pPr>
      <w:r>
        <w:t xml:space="preserve">Skriv et program </w:t>
      </w:r>
      <w:r w:rsidR="0049026A">
        <w:t xml:space="preserve">med to tallvariabler. </w:t>
      </w:r>
      <w:r w:rsidR="00810B1C">
        <w:t xml:space="preserve">Programmet skal skrive ut det største av de to tallene. Hvis tallene er like skal programmet skrive at tallene er like. </w:t>
      </w:r>
    </w:p>
    <w:p w14:paraId="0547E64C" w14:textId="77777777" w:rsidR="000B44C3" w:rsidRDefault="000B44C3" w:rsidP="000B44C3">
      <w:pPr>
        <w:pStyle w:val="Deloppgaver"/>
        <w:numPr>
          <w:ilvl w:val="0"/>
          <w:numId w:val="0"/>
        </w:numPr>
        <w:ind w:left="360"/>
      </w:pPr>
    </w:p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0B44C3" w14:paraId="68F4236E" w14:textId="77777777" w:rsidTr="000B44C3">
        <w:tc>
          <w:tcPr>
            <w:tcW w:w="9552" w:type="dxa"/>
          </w:tcPr>
          <w:p w14:paraId="325AB3EC" w14:textId="77777777" w:rsidR="000B44C3" w:rsidRDefault="000B44C3" w:rsidP="000B44C3">
            <w:pPr>
              <w:pStyle w:val="Deloppgaver"/>
              <w:numPr>
                <w:ilvl w:val="0"/>
                <w:numId w:val="0"/>
              </w:numPr>
            </w:pPr>
          </w:p>
          <w:p w14:paraId="528C3C5A" w14:textId="77777777" w:rsidR="000B44C3" w:rsidRDefault="000B44C3" w:rsidP="000B44C3">
            <w:pPr>
              <w:pStyle w:val="Deloppgaver"/>
              <w:numPr>
                <w:ilvl w:val="0"/>
                <w:numId w:val="0"/>
              </w:numPr>
            </w:pPr>
          </w:p>
        </w:tc>
      </w:tr>
    </w:tbl>
    <w:p w14:paraId="790031E3" w14:textId="77777777" w:rsidR="003E0796" w:rsidRDefault="003E0796" w:rsidP="003E0796">
      <w:pPr>
        <w:pStyle w:val="Overskrift1"/>
      </w:pPr>
      <w:r>
        <w:t>Oppgave 4</w:t>
      </w:r>
    </w:p>
    <w:p w14:paraId="1786C622" w14:textId="77777777" w:rsidR="003E0796" w:rsidRDefault="005E2087" w:rsidP="00810B1C">
      <w:pPr>
        <w:pStyle w:val="Deloppgaver"/>
        <w:numPr>
          <w:ilvl w:val="0"/>
          <w:numId w:val="17"/>
        </w:numPr>
      </w:pPr>
      <w:r>
        <w:t>Skriv ut tallene fra og med 1</w:t>
      </w:r>
      <w:r w:rsidR="00810B1C">
        <w:t xml:space="preserve"> til og med 1</w:t>
      </w:r>
      <w:r>
        <w:t xml:space="preserve">0 med en </w:t>
      </w:r>
      <w:r w:rsidRPr="002D6687">
        <w:rPr>
          <w:rStyle w:val="kodeTegn"/>
          <w:lang w:val="nb-NO"/>
        </w:rPr>
        <w:t>for</w:t>
      </w:r>
      <w:r>
        <w:t>-løkke.</w:t>
      </w:r>
    </w:p>
    <w:p w14:paraId="286BB2C9" w14:textId="77777777" w:rsidR="005F09F7" w:rsidRDefault="005F09F7" w:rsidP="005F09F7">
      <w:pPr>
        <w:pStyle w:val="Deloppgaver"/>
        <w:numPr>
          <w:ilvl w:val="0"/>
          <w:numId w:val="0"/>
        </w:numPr>
        <w:ind w:left="360"/>
      </w:pPr>
    </w:p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5F09F7" w14:paraId="3833F6BE" w14:textId="77777777" w:rsidTr="005F09F7">
        <w:tc>
          <w:tcPr>
            <w:tcW w:w="9552" w:type="dxa"/>
          </w:tcPr>
          <w:p w14:paraId="46B697D8" w14:textId="77777777" w:rsidR="005F09F7" w:rsidRDefault="005F09F7" w:rsidP="005F09F7">
            <w:pPr>
              <w:pStyle w:val="Deloppgaver"/>
              <w:numPr>
                <w:ilvl w:val="0"/>
                <w:numId w:val="0"/>
              </w:numPr>
            </w:pPr>
          </w:p>
          <w:p w14:paraId="20CECA4F" w14:textId="77777777" w:rsidR="005F09F7" w:rsidRDefault="005F09F7" w:rsidP="006845EA">
            <w:pPr>
              <w:pStyle w:val="Deloppgaver"/>
              <w:numPr>
                <w:ilvl w:val="0"/>
                <w:numId w:val="0"/>
              </w:numPr>
            </w:pPr>
          </w:p>
        </w:tc>
      </w:tr>
    </w:tbl>
    <w:p w14:paraId="3C8D99C9" w14:textId="77777777" w:rsidR="005F09F7" w:rsidRDefault="005F09F7" w:rsidP="005F09F7">
      <w:pPr>
        <w:pStyle w:val="Deloppgaver"/>
        <w:numPr>
          <w:ilvl w:val="0"/>
          <w:numId w:val="0"/>
        </w:numPr>
        <w:ind w:left="360"/>
      </w:pPr>
    </w:p>
    <w:p w14:paraId="361F3013" w14:textId="07887930" w:rsidR="00810B1C" w:rsidRDefault="006845EA" w:rsidP="006845EA">
      <w:pPr>
        <w:pStyle w:val="Deloppgaver"/>
        <w:numPr>
          <w:ilvl w:val="0"/>
          <w:numId w:val="17"/>
        </w:numPr>
      </w:pPr>
      <w:r>
        <w:t>Skriv ut produktet av tallene i a-oppgaven.</w:t>
      </w:r>
    </w:p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5F09F7" w14:paraId="0F93B1FB" w14:textId="77777777" w:rsidTr="005F09F7">
        <w:tc>
          <w:tcPr>
            <w:tcW w:w="9552" w:type="dxa"/>
          </w:tcPr>
          <w:p w14:paraId="2C2C23DA" w14:textId="77777777" w:rsidR="000B44C3" w:rsidRDefault="000B44C3" w:rsidP="005F09F7">
            <w:pPr>
              <w:pStyle w:val="Deloppgaver"/>
              <w:numPr>
                <w:ilvl w:val="0"/>
                <w:numId w:val="0"/>
              </w:numPr>
            </w:pPr>
          </w:p>
          <w:p w14:paraId="4F79D2AA" w14:textId="77777777" w:rsidR="004B4837" w:rsidRDefault="004B4837" w:rsidP="005F09F7">
            <w:pPr>
              <w:pStyle w:val="Deloppgaver"/>
              <w:numPr>
                <w:ilvl w:val="0"/>
                <w:numId w:val="0"/>
              </w:numPr>
            </w:pPr>
          </w:p>
        </w:tc>
      </w:tr>
    </w:tbl>
    <w:p w14:paraId="301FA514" w14:textId="2508DCBA" w:rsidR="005E2087" w:rsidRDefault="005E2087" w:rsidP="005E2087">
      <w:pPr>
        <w:pStyle w:val="Overskrift1"/>
      </w:pPr>
      <w:r>
        <w:t>Oppgave 5</w:t>
      </w:r>
    </w:p>
    <w:p w14:paraId="1EC55BFA" w14:textId="3FF382DC" w:rsidR="005F09F7" w:rsidRPr="002D6687" w:rsidRDefault="00532CA3" w:rsidP="00532CA3">
      <w:pPr>
        <w:pStyle w:val="Deloppgaver"/>
        <w:numPr>
          <w:ilvl w:val="0"/>
          <w:numId w:val="0"/>
        </w:numPr>
        <w:ind w:left="360" w:hanging="360"/>
      </w:pPr>
      <w:r>
        <w:rPr>
          <w:b/>
          <w:bCs/>
        </w:rPr>
        <w:t xml:space="preserve"> a   </w:t>
      </w:r>
      <w:r w:rsidR="004F28BB">
        <w:t xml:space="preserve">Lag en funksjon som tar tall1 og tall2 </w:t>
      </w:r>
      <w:r w:rsidR="00BB2096">
        <w:t>og skriver ut produktet</w:t>
      </w:r>
      <w:r w:rsidR="008F5F2C">
        <w:t xml:space="preserve"> </w:t>
      </w:r>
    </w:p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4B4837" w14:paraId="56C8FB6F" w14:textId="77777777" w:rsidTr="00BB2096">
        <w:tc>
          <w:tcPr>
            <w:tcW w:w="8702" w:type="dxa"/>
          </w:tcPr>
          <w:p w14:paraId="3C400A41" w14:textId="77777777" w:rsidR="004B4837" w:rsidRDefault="004B4837" w:rsidP="004B4837">
            <w:pPr>
              <w:pStyle w:val="Deloppgaver"/>
              <w:numPr>
                <w:ilvl w:val="0"/>
                <w:numId w:val="0"/>
              </w:numPr>
            </w:pPr>
          </w:p>
          <w:p w14:paraId="7FD62EA9" w14:textId="77777777" w:rsidR="004B4837" w:rsidRDefault="004B4837" w:rsidP="004B4837">
            <w:pPr>
              <w:pStyle w:val="Deloppgaver"/>
              <w:numPr>
                <w:ilvl w:val="0"/>
                <w:numId w:val="0"/>
              </w:numPr>
            </w:pPr>
          </w:p>
        </w:tc>
      </w:tr>
    </w:tbl>
    <w:p w14:paraId="5A4BBA53" w14:textId="77777777" w:rsidR="00BB2096" w:rsidRDefault="00BB2096" w:rsidP="00BB2096">
      <w:pPr>
        <w:pStyle w:val="Deloppgaver"/>
        <w:numPr>
          <w:ilvl w:val="0"/>
          <w:numId w:val="0"/>
        </w:numPr>
        <w:ind w:left="360" w:hanging="360"/>
        <w:rPr>
          <w:b/>
          <w:bCs/>
        </w:rPr>
      </w:pPr>
    </w:p>
    <w:p w14:paraId="4902D4FE" w14:textId="0E75D133" w:rsidR="00BB2096" w:rsidRPr="002D6687" w:rsidRDefault="00BB2096" w:rsidP="00BB2096">
      <w:pPr>
        <w:pStyle w:val="Deloppgaver"/>
        <w:numPr>
          <w:ilvl w:val="0"/>
          <w:numId w:val="0"/>
        </w:numPr>
        <w:ind w:left="360" w:hanging="360"/>
      </w:pPr>
      <w:r w:rsidRPr="4D5F70F2">
        <w:rPr>
          <w:b/>
          <w:bCs/>
        </w:rPr>
        <w:t xml:space="preserve">b   </w:t>
      </w:r>
      <w:r>
        <w:t xml:space="preserve">Lag en funksjon som </w:t>
      </w:r>
      <w:r w:rsidR="00842C4C">
        <w:t>tar en bokstav som argument og undersøker om bokstaven eksisterer i strengen «</w:t>
      </w:r>
      <w:r w:rsidR="0082202B">
        <w:t>informasjonsteknologi</w:t>
      </w:r>
      <w:r w:rsidR="00842C4C">
        <w:t>»</w:t>
      </w:r>
      <w:r w:rsidR="002F3F01">
        <w:t xml:space="preserve"> og returnerer tru</w:t>
      </w:r>
      <w:r w:rsidR="276C035F">
        <w:t>e</w:t>
      </w:r>
      <w:r w:rsidR="002F3F01">
        <w:t xml:space="preserve"> hvis den gjør det </w:t>
      </w:r>
      <w:proofErr w:type="gramStart"/>
      <w:r w:rsidR="002F3F01">
        <w:t>og false</w:t>
      </w:r>
      <w:proofErr w:type="gramEnd"/>
      <w:r w:rsidR="002F3F01">
        <w:t xml:space="preserve"> ellers. </w:t>
      </w:r>
    </w:p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BB2096" w14:paraId="3BF43083" w14:textId="77777777" w:rsidTr="00890767">
        <w:tc>
          <w:tcPr>
            <w:tcW w:w="8702" w:type="dxa"/>
          </w:tcPr>
          <w:p w14:paraId="0CB1DF21" w14:textId="77777777" w:rsidR="00BB2096" w:rsidRDefault="00BB2096" w:rsidP="00DC5CF6">
            <w:pPr>
              <w:pStyle w:val="Deloppgaver"/>
              <w:numPr>
                <w:ilvl w:val="0"/>
                <w:numId w:val="0"/>
              </w:numPr>
            </w:pPr>
          </w:p>
          <w:p w14:paraId="1EC9BA13" w14:textId="77777777" w:rsidR="00BB2096" w:rsidRDefault="00BB2096" w:rsidP="00DC5CF6">
            <w:pPr>
              <w:pStyle w:val="Deloppgaver"/>
              <w:numPr>
                <w:ilvl w:val="0"/>
                <w:numId w:val="0"/>
              </w:numPr>
            </w:pPr>
          </w:p>
        </w:tc>
      </w:tr>
    </w:tbl>
    <w:p w14:paraId="768CE2EC" w14:textId="235D6B14" w:rsidR="00890767" w:rsidRDefault="00890767" w:rsidP="00890767">
      <w:pPr>
        <w:pStyle w:val="Overskrift1"/>
      </w:pPr>
      <w:r>
        <w:lastRenderedPageBreak/>
        <w:t xml:space="preserve">Oppgave </w:t>
      </w:r>
      <w:r w:rsidR="00BD6933">
        <w:t>6</w:t>
      </w:r>
    </w:p>
    <w:p w14:paraId="15EA7D1C" w14:textId="0F4CF435" w:rsidR="00890767" w:rsidRPr="00DD134D" w:rsidRDefault="00890767" w:rsidP="00890767">
      <w:pPr>
        <w:pStyle w:val="Deloppgaver"/>
        <w:numPr>
          <w:ilvl w:val="0"/>
          <w:numId w:val="0"/>
        </w:numPr>
        <w:ind w:left="360" w:hanging="360"/>
      </w:pPr>
      <w:r w:rsidRPr="00DD134D">
        <w:t xml:space="preserve"> </w:t>
      </w:r>
      <w:r w:rsidR="00DD134D" w:rsidRPr="00DD134D">
        <w:t>Bruk løkker og if-setninger til å skrive ut teksten under.</w:t>
      </w:r>
      <w:r w:rsidRPr="00DD134D">
        <w:t xml:space="preserve">    </w:t>
      </w:r>
    </w:p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890767" w14:paraId="6FD6B147" w14:textId="77777777" w:rsidTr="00DC5CF6">
        <w:tc>
          <w:tcPr>
            <w:tcW w:w="8702" w:type="dxa"/>
          </w:tcPr>
          <w:p w14:paraId="5FCE5AEF" w14:textId="77777777" w:rsidR="00890767" w:rsidRDefault="00890767" w:rsidP="00DC5CF6">
            <w:pPr>
              <w:pStyle w:val="Deloppgaver"/>
              <w:numPr>
                <w:ilvl w:val="0"/>
                <w:numId w:val="0"/>
              </w:numPr>
            </w:pPr>
          </w:p>
          <w:p w14:paraId="0A8372C5" w14:textId="77777777" w:rsidR="00890767" w:rsidRDefault="00890767" w:rsidP="00DC5CF6">
            <w:pPr>
              <w:pStyle w:val="Deloppgaver"/>
              <w:numPr>
                <w:ilvl w:val="0"/>
                <w:numId w:val="0"/>
              </w:numPr>
            </w:pPr>
          </w:p>
        </w:tc>
      </w:tr>
    </w:tbl>
    <w:p w14:paraId="2A932218" w14:textId="77777777" w:rsidR="00DD134D" w:rsidRPr="0073097B" w:rsidRDefault="00DD134D" w:rsidP="00890767">
      <w:pPr>
        <w:spacing w:line="240" w:lineRule="auto"/>
        <w:rPr>
          <w:rFonts w:ascii="Arial" w:eastAsia="Times New Roman" w:hAnsi="Arial" w:cs="Arial"/>
          <w:color w:val="BDC1C6"/>
          <w:sz w:val="21"/>
          <w:szCs w:val="21"/>
          <w:lang w:eastAsia="nb-NO"/>
        </w:rPr>
      </w:pPr>
    </w:p>
    <w:p w14:paraId="11051EF5" w14:textId="7427812A" w:rsidR="00890767" w:rsidRPr="00890767" w:rsidRDefault="00890767" w:rsidP="00890767">
      <w:pPr>
        <w:spacing w:line="240" w:lineRule="auto"/>
        <w:rPr>
          <w:rFonts w:ascii="Arial" w:eastAsia="Times New Roman" w:hAnsi="Arial" w:cs="Arial"/>
          <w:color w:val="BDC1C6"/>
          <w:sz w:val="21"/>
          <w:szCs w:val="21"/>
          <w:lang w:val="en-US" w:eastAsia="nb-NO"/>
        </w:rPr>
      </w:pPr>
      <w:r w:rsidRPr="00890767">
        <w:rPr>
          <w:rFonts w:ascii="Arial" w:eastAsia="Times New Roman" w:hAnsi="Arial" w:cs="Arial"/>
          <w:color w:val="BDC1C6"/>
          <w:sz w:val="21"/>
          <w:szCs w:val="21"/>
          <w:lang w:val="en-US" w:eastAsia="nb-NO"/>
        </w:rPr>
        <w:t>Blow a kiss, fire a gun</w:t>
      </w:r>
      <w:r w:rsidRPr="00890767">
        <w:rPr>
          <w:rFonts w:ascii="Arial" w:eastAsia="Times New Roman" w:hAnsi="Arial" w:cs="Arial"/>
          <w:color w:val="BDC1C6"/>
          <w:sz w:val="21"/>
          <w:szCs w:val="21"/>
          <w:lang w:val="en-US" w:eastAsia="nb-NO"/>
        </w:rPr>
        <w:br/>
        <w:t>We all need someone to lean on</w:t>
      </w:r>
      <w:r w:rsidRPr="00890767">
        <w:rPr>
          <w:rFonts w:ascii="Arial" w:eastAsia="Times New Roman" w:hAnsi="Arial" w:cs="Arial"/>
          <w:color w:val="BDC1C6"/>
          <w:sz w:val="21"/>
          <w:szCs w:val="21"/>
          <w:lang w:val="en-US" w:eastAsia="nb-NO"/>
        </w:rPr>
        <w:br/>
        <w:t>Blow a kiss, fire a gun</w:t>
      </w:r>
      <w:r w:rsidRPr="00890767">
        <w:rPr>
          <w:rFonts w:ascii="Arial" w:eastAsia="Times New Roman" w:hAnsi="Arial" w:cs="Arial"/>
          <w:color w:val="BDC1C6"/>
          <w:sz w:val="21"/>
          <w:szCs w:val="21"/>
          <w:lang w:val="en-US" w:eastAsia="nb-NO"/>
        </w:rPr>
        <w:br/>
        <w:t>All we need is somebody to lean on (hey)</w:t>
      </w:r>
    </w:p>
    <w:p w14:paraId="0C814ACA" w14:textId="77777777" w:rsidR="00890767" w:rsidRPr="00890767" w:rsidRDefault="00890767" w:rsidP="00890767">
      <w:pPr>
        <w:spacing w:line="240" w:lineRule="auto"/>
        <w:rPr>
          <w:rFonts w:ascii="Arial" w:eastAsia="Times New Roman" w:hAnsi="Arial" w:cs="Arial"/>
          <w:color w:val="BDC1C6"/>
          <w:sz w:val="21"/>
          <w:szCs w:val="21"/>
          <w:lang w:val="en-US" w:eastAsia="nb-NO"/>
        </w:rPr>
      </w:pPr>
      <w:r w:rsidRPr="00890767">
        <w:rPr>
          <w:rFonts w:ascii="Arial" w:eastAsia="Times New Roman" w:hAnsi="Arial" w:cs="Arial"/>
          <w:color w:val="BDC1C6"/>
          <w:sz w:val="21"/>
          <w:szCs w:val="21"/>
          <w:lang w:val="en-US" w:eastAsia="nb-NO"/>
        </w:rPr>
        <w:t>Blow a kiss, fire a gun</w:t>
      </w:r>
      <w:r w:rsidRPr="00890767">
        <w:rPr>
          <w:rFonts w:ascii="Arial" w:eastAsia="Times New Roman" w:hAnsi="Arial" w:cs="Arial"/>
          <w:color w:val="BDC1C6"/>
          <w:sz w:val="21"/>
          <w:szCs w:val="21"/>
          <w:lang w:val="en-US" w:eastAsia="nb-NO"/>
        </w:rPr>
        <w:br/>
        <w:t>We all need someone to lean on</w:t>
      </w:r>
      <w:r w:rsidRPr="00890767">
        <w:rPr>
          <w:rFonts w:ascii="Arial" w:eastAsia="Times New Roman" w:hAnsi="Arial" w:cs="Arial"/>
          <w:color w:val="BDC1C6"/>
          <w:sz w:val="21"/>
          <w:szCs w:val="21"/>
          <w:lang w:val="en-US" w:eastAsia="nb-NO"/>
        </w:rPr>
        <w:br/>
        <w:t>Blow a kiss, fire a gun</w:t>
      </w:r>
      <w:r w:rsidRPr="00890767">
        <w:rPr>
          <w:rFonts w:ascii="Arial" w:eastAsia="Times New Roman" w:hAnsi="Arial" w:cs="Arial"/>
          <w:color w:val="BDC1C6"/>
          <w:sz w:val="21"/>
          <w:szCs w:val="21"/>
          <w:lang w:val="en-US" w:eastAsia="nb-NO"/>
        </w:rPr>
        <w:br/>
        <w:t>All we need is somebody to lean on</w:t>
      </w:r>
    </w:p>
    <w:p w14:paraId="571EDA2F" w14:textId="77777777" w:rsidR="00890767" w:rsidRPr="00890767" w:rsidRDefault="00890767" w:rsidP="00890767">
      <w:pPr>
        <w:spacing w:line="240" w:lineRule="auto"/>
        <w:rPr>
          <w:rFonts w:ascii="Arial" w:eastAsia="Times New Roman" w:hAnsi="Arial" w:cs="Arial"/>
          <w:color w:val="BDC1C6"/>
          <w:sz w:val="21"/>
          <w:szCs w:val="21"/>
          <w:lang w:val="en-US" w:eastAsia="nb-NO"/>
        </w:rPr>
      </w:pPr>
      <w:r w:rsidRPr="00890767">
        <w:rPr>
          <w:rFonts w:ascii="Arial" w:eastAsia="Times New Roman" w:hAnsi="Arial" w:cs="Arial"/>
          <w:color w:val="BDC1C6"/>
          <w:sz w:val="21"/>
          <w:szCs w:val="21"/>
          <w:lang w:val="en-US" w:eastAsia="nb-NO"/>
        </w:rPr>
        <w:t>All we need is somebody to lean on</w:t>
      </w:r>
    </w:p>
    <w:p w14:paraId="55A51CC2" w14:textId="77777777" w:rsidR="00890767" w:rsidRPr="00890767" w:rsidRDefault="00890767" w:rsidP="00890767">
      <w:pPr>
        <w:spacing w:line="240" w:lineRule="auto"/>
        <w:rPr>
          <w:rFonts w:ascii="Arial" w:eastAsia="Times New Roman" w:hAnsi="Arial" w:cs="Arial"/>
          <w:color w:val="BDC1C6"/>
          <w:sz w:val="21"/>
          <w:szCs w:val="21"/>
          <w:lang w:val="en-US" w:eastAsia="nb-NO"/>
        </w:rPr>
      </w:pPr>
      <w:r w:rsidRPr="00890767">
        <w:rPr>
          <w:rFonts w:ascii="Arial" w:eastAsia="Times New Roman" w:hAnsi="Arial" w:cs="Arial"/>
          <w:color w:val="BDC1C6"/>
          <w:sz w:val="21"/>
          <w:szCs w:val="21"/>
          <w:lang w:val="en-US" w:eastAsia="nb-NO"/>
        </w:rPr>
        <w:t>Blow a kiss, fire a gun</w:t>
      </w:r>
      <w:r w:rsidRPr="00890767">
        <w:rPr>
          <w:rFonts w:ascii="Arial" w:eastAsia="Times New Roman" w:hAnsi="Arial" w:cs="Arial"/>
          <w:color w:val="BDC1C6"/>
          <w:sz w:val="21"/>
          <w:szCs w:val="21"/>
          <w:lang w:val="en-US" w:eastAsia="nb-NO"/>
        </w:rPr>
        <w:br/>
        <w:t>We all need someone to lean on</w:t>
      </w:r>
      <w:r w:rsidRPr="00890767">
        <w:rPr>
          <w:rFonts w:ascii="Arial" w:eastAsia="Times New Roman" w:hAnsi="Arial" w:cs="Arial"/>
          <w:color w:val="BDC1C6"/>
          <w:sz w:val="21"/>
          <w:szCs w:val="21"/>
          <w:lang w:val="en-US" w:eastAsia="nb-NO"/>
        </w:rPr>
        <w:br/>
        <w:t>Blow a kiss, fire a gun</w:t>
      </w:r>
      <w:r w:rsidRPr="00890767">
        <w:rPr>
          <w:rFonts w:ascii="Arial" w:eastAsia="Times New Roman" w:hAnsi="Arial" w:cs="Arial"/>
          <w:color w:val="BDC1C6"/>
          <w:sz w:val="21"/>
          <w:szCs w:val="21"/>
          <w:lang w:val="en-US" w:eastAsia="nb-NO"/>
        </w:rPr>
        <w:br/>
        <w:t>All we need is somebody to lean on</w:t>
      </w:r>
    </w:p>
    <w:p w14:paraId="16B98503" w14:textId="52D089F0" w:rsidR="00BB2096" w:rsidRPr="00DD134D" w:rsidRDefault="00890767" w:rsidP="00DD134D">
      <w:pPr>
        <w:spacing w:after="0" w:line="240" w:lineRule="auto"/>
        <w:rPr>
          <w:rFonts w:ascii="Arial" w:eastAsia="Times New Roman" w:hAnsi="Arial" w:cs="Arial"/>
          <w:color w:val="BDC1C6"/>
          <w:sz w:val="21"/>
          <w:szCs w:val="21"/>
          <w:lang w:val="en-US" w:eastAsia="nb-NO"/>
        </w:rPr>
      </w:pPr>
      <w:r w:rsidRPr="00890767">
        <w:rPr>
          <w:rFonts w:ascii="Arial" w:eastAsia="Times New Roman" w:hAnsi="Arial" w:cs="Arial"/>
          <w:color w:val="BDC1C6"/>
          <w:sz w:val="21"/>
          <w:szCs w:val="21"/>
          <w:lang w:val="en-US" w:eastAsia="nb-NO"/>
        </w:rPr>
        <w:t>Blow a kiss, fire a gun</w:t>
      </w:r>
      <w:r w:rsidRPr="00890767">
        <w:rPr>
          <w:rFonts w:ascii="Arial" w:eastAsia="Times New Roman" w:hAnsi="Arial" w:cs="Arial"/>
          <w:color w:val="BDC1C6"/>
          <w:sz w:val="21"/>
          <w:szCs w:val="21"/>
          <w:lang w:val="en-US" w:eastAsia="nb-NO"/>
        </w:rPr>
        <w:br/>
        <w:t>We all need someone to lean on</w:t>
      </w:r>
      <w:r w:rsidRPr="00890767">
        <w:rPr>
          <w:rFonts w:ascii="Arial" w:eastAsia="Times New Roman" w:hAnsi="Arial" w:cs="Arial"/>
          <w:color w:val="BDC1C6"/>
          <w:sz w:val="21"/>
          <w:szCs w:val="21"/>
          <w:lang w:val="en-US" w:eastAsia="nb-NO"/>
        </w:rPr>
        <w:br/>
        <w:t>Blow a kiss, fire a gun</w:t>
      </w:r>
      <w:r w:rsidRPr="00890767">
        <w:rPr>
          <w:rFonts w:ascii="Arial" w:eastAsia="Times New Roman" w:hAnsi="Arial" w:cs="Arial"/>
          <w:color w:val="BDC1C6"/>
          <w:sz w:val="21"/>
          <w:szCs w:val="21"/>
          <w:lang w:val="en-US" w:eastAsia="nb-NO"/>
        </w:rPr>
        <w:br/>
        <w:t>All we need is somebody to lean on</w:t>
      </w:r>
    </w:p>
    <w:p w14:paraId="6C68223E" w14:textId="5B10391A" w:rsidR="00532CA3" w:rsidRPr="00927798" w:rsidRDefault="00532CA3" w:rsidP="00532CA3">
      <w:pPr>
        <w:pStyle w:val="Overskrift1"/>
      </w:pPr>
      <w:r>
        <w:t xml:space="preserve">Oppgave </w:t>
      </w:r>
      <w:r w:rsidR="00BD6933">
        <w:t>7</w:t>
      </w:r>
      <w:r>
        <w:t xml:space="preserve"> Utfordring</w:t>
      </w:r>
    </w:p>
    <w:p w14:paraId="605665BF" w14:textId="35F60F49" w:rsidR="00532CA3" w:rsidRPr="002D6687" w:rsidRDefault="00532CA3" w:rsidP="00532CA3">
      <w:r>
        <w:rPr>
          <w:b/>
          <w:bCs/>
        </w:rPr>
        <w:t xml:space="preserve">a   </w:t>
      </w:r>
      <w:r>
        <w:t>Skriv ut 5 tilfeldige tall fra og med 1 til og med 6. Som 5 terningkast</w:t>
      </w:r>
      <w:r w:rsidR="002A0920">
        <w:t>.</w:t>
      </w:r>
    </w:p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532CA3" w14:paraId="777D9F07" w14:textId="77777777" w:rsidTr="00532CA3">
        <w:tc>
          <w:tcPr>
            <w:tcW w:w="8928" w:type="dxa"/>
          </w:tcPr>
          <w:p w14:paraId="59363121" w14:textId="77777777" w:rsidR="00532CA3" w:rsidRDefault="00532CA3" w:rsidP="00DC5CF6">
            <w:pPr>
              <w:pStyle w:val="Deloppgaver"/>
              <w:numPr>
                <w:ilvl w:val="0"/>
                <w:numId w:val="0"/>
              </w:numPr>
            </w:pPr>
          </w:p>
          <w:p w14:paraId="4BA441D0" w14:textId="054F95E5" w:rsidR="00532CA3" w:rsidRDefault="00532CA3" w:rsidP="00DC5CF6">
            <w:pPr>
              <w:pStyle w:val="Deloppgaver"/>
              <w:numPr>
                <w:ilvl w:val="0"/>
                <w:numId w:val="0"/>
              </w:numPr>
            </w:pPr>
          </w:p>
        </w:tc>
      </w:tr>
    </w:tbl>
    <w:p w14:paraId="580EDAE3" w14:textId="77777777" w:rsidR="00532CA3" w:rsidRDefault="00532CA3" w:rsidP="00532CA3">
      <w:pPr>
        <w:rPr>
          <w:b/>
          <w:bCs/>
        </w:rPr>
      </w:pPr>
    </w:p>
    <w:p w14:paraId="2AD96E4D" w14:textId="4A1D99DE" w:rsidR="00532CA3" w:rsidRDefault="00532CA3" w:rsidP="00532CA3">
      <w:r>
        <w:rPr>
          <w:b/>
          <w:bCs/>
        </w:rPr>
        <w:t>b</w:t>
      </w:r>
      <w:r w:rsidR="008F5F2C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2A0920">
        <w:t xml:space="preserve">Du skal nå lage et program som kaster terningene 3 ganger, men kaster kun på nytt de terningene som ikke har fått 1. </w:t>
      </w:r>
      <w:r w:rsidR="002720C5">
        <w:t xml:space="preserve">Du skal avslutte hvis det blir YATZY. </w:t>
      </w:r>
    </w:p>
    <w:p w14:paraId="54BE7015" w14:textId="7AE60CB0" w:rsidR="002720C5" w:rsidRDefault="002720C5" w:rsidP="00532CA3">
      <w:r>
        <w:t>Skriv ut resultatet.</w:t>
      </w:r>
      <w:r w:rsidR="004F28BB">
        <w:t xml:space="preserve"> Altså hvor mange 1-ere og evt om det ble YATZY</w:t>
      </w:r>
    </w:p>
    <w:p w14:paraId="051D7C51" w14:textId="07FB0C33" w:rsidR="002720C5" w:rsidRPr="002D6687" w:rsidRDefault="002720C5" w:rsidP="00532CA3">
      <w:r>
        <w:t xml:space="preserve">eks. Du får to 1-ere på første kast med 5 terninger. Da skal du kun kaste 3 av terningene på andre kastet. </w:t>
      </w:r>
    </w:p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532CA3" w14:paraId="29C208DE" w14:textId="77777777" w:rsidTr="00DC5CF6">
        <w:tc>
          <w:tcPr>
            <w:tcW w:w="8928" w:type="dxa"/>
          </w:tcPr>
          <w:p w14:paraId="72694DBF" w14:textId="77777777" w:rsidR="00532CA3" w:rsidRDefault="00532CA3" w:rsidP="00DC5CF6">
            <w:pPr>
              <w:pStyle w:val="Deloppgaver"/>
              <w:numPr>
                <w:ilvl w:val="0"/>
                <w:numId w:val="0"/>
              </w:numPr>
            </w:pPr>
          </w:p>
          <w:p w14:paraId="4CD8870E" w14:textId="77777777" w:rsidR="00532CA3" w:rsidRDefault="00532CA3" w:rsidP="00DC5CF6">
            <w:pPr>
              <w:pStyle w:val="Deloppgaver"/>
              <w:numPr>
                <w:ilvl w:val="0"/>
                <w:numId w:val="0"/>
              </w:numPr>
            </w:pPr>
          </w:p>
        </w:tc>
      </w:tr>
    </w:tbl>
    <w:p w14:paraId="6C5D064C" w14:textId="77777777" w:rsidR="002720C5" w:rsidRDefault="002720C5" w:rsidP="002720C5">
      <w:pPr>
        <w:rPr>
          <w:b/>
          <w:bCs/>
        </w:rPr>
      </w:pPr>
    </w:p>
    <w:p w14:paraId="02277F4A" w14:textId="57207212" w:rsidR="002720C5" w:rsidRPr="002D6687" w:rsidRDefault="004F28BB" w:rsidP="002720C5">
      <w:r>
        <w:rPr>
          <w:b/>
          <w:bCs/>
        </w:rPr>
        <w:t>c</w:t>
      </w:r>
      <w:r w:rsidR="002720C5">
        <w:rPr>
          <w:b/>
          <w:bCs/>
        </w:rPr>
        <w:t xml:space="preserve">  </w:t>
      </w:r>
      <w:r w:rsidR="002720C5" w:rsidRPr="004F28BB">
        <w:t xml:space="preserve"> </w:t>
      </w:r>
      <w:r w:rsidRPr="004F28BB">
        <w:t>Utfør</w:t>
      </w:r>
      <w:r>
        <w:rPr>
          <w:b/>
          <w:bCs/>
        </w:rPr>
        <w:t xml:space="preserve"> b </w:t>
      </w:r>
      <w:r w:rsidRPr="004F28BB">
        <w:t>1000</w:t>
      </w:r>
      <w:r>
        <w:t>0 ganger og summer opp antall yatzy. Hva blir sannsynlighet for 5 enere på 3 kast?</w:t>
      </w:r>
    </w:p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2720C5" w14:paraId="3521205B" w14:textId="77777777" w:rsidTr="00DC5CF6">
        <w:tc>
          <w:tcPr>
            <w:tcW w:w="8928" w:type="dxa"/>
          </w:tcPr>
          <w:p w14:paraId="404AE02C" w14:textId="77777777" w:rsidR="002720C5" w:rsidRDefault="002720C5" w:rsidP="00DC5CF6">
            <w:pPr>
              <w:pStyle w:val="Deloppgaver"/>
              <w:numPr>
                <w:ilvl w:val="0"/>
                <w:numId w:val="0"/>
              </w:numPr>
            </w:pPr>
          </w:p>
          <w:p w14:paraId="1386CADC" w14:textId="77777777" w:rsidR="002720C5" w:rsidRDefault="002720C5" w:rsidP="00DC5CF6">
            <w:pPr>
              <w:pStyle w:val="Deloppgaver"/>
              <w:numPr>
                <w:ilvl w:val="0"/>
                <w:numId w:val="0"/>
              </w:numPr>
            </w:pPr>
          </w:p>
        </w:tc>
      </w:tr>
    </w:tbl>
    <w:p w14:paraId="7762BCD8" w14:textId="77777777" w:rsidR="005F09F7" w:rsidRPr="002D6687" w:rsidRDefault="005F09F7" w:rsidP="00EE65ED">
      <w:pPr>
        <w:pStyle w:val="kode"/>
        <w:rPr>
          <w:lang w:val="nb-NO"/>
        </w:rPr>
      </w:pPr>
    </w:p>
    <w:sectPr w:rsidR="005F09F7" w:rsidRPr="002D6687" w:rsidSect="00972B03">
      <w:headerReference w:type="default" r:id="rId11"/>
      <w:footerReference w:type="default" r:id="rId12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89B35" w14:textId="77777777" w:rsidR="006E7669" w:rsidRDefault="006E7669" w:rsidP="00CD6D18">
      <w:pPr>
        <w:spacing w:after="0" w:line="240" w:lineRule="auto"/>
      </w:pPr>
      <w:r>
        <w:separator/>
      </w:r>
    </w:p>
  </w:endnote>
  <w:endnote w:type="continuationSeparator" w:id="0">
    <w:p w14:paraId="7C49610B" w14:textId="77777777" w:rsidR="006E7669" w:rsidRDefault="006E7669" w:rsidP="00CD6D18">
      <w:pPr>
        <w:spacing w:after="0" w:line="240" w:lineRule="auto"/>
      </w:pPr>
      <w:r>
        <w:continuationSeparator/>
      </w:r>
    </w:p>
  </w:endnote>
  <w:endnote w:type="continuationNotice" w:id="1">
    <w:p w14:paraId="3C7036D8" w14:textId="77777777" w:rsidR="006E7669" w:rsidRDefault="006E76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04021" w14:textId="77777777" w:rsidR="00972B03" w:rsidRDefault="00972B03" w:rsidP="00972B03">
    <w:pPr>
      <w:pStyle w:val="Bunntekst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E3E6924" wp14:editId="4B5479B9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5755341" cy="15795"/>
              <wp:effectExtent l="0" t="0" r="36195" b="22860"/>
              <wp:wrapNone/>
              <wp:docPr id="6" name="Rett linj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5341" cy="15795"/>
                      </a:xfrm>
                      <a:prstGeom prst="line">
                        <a:avLst/>
                      </a:prstGeom>
                      <a:ln w="9525">
                        <a:solidFill>
                          <a:srgbClr val="0069B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rto="http://schemas.microsoft.com/office/word/2006/arto">
          <w:pict w14:anchorId="4142E283">
            <v:line id="Rett linje 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0069b4" from="0,0" to="453.2pt,1.25pt" w14:anchorId="79AC6B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">
              <v:stroke joinstyle="miter"/>
              <w10:wrap anchorx="margin"/>
            </v:line>
          </w:pict>
        </mc:Fallback>
      </mc:AlternateContent>
    </w:r>
  </w:p>
  <w:p w14:paraId="11D7899C" w14:textId="599E5BDE" w:rsidR="00CD6D18" w:rsidRPr="00972B03" w:rsidRDefault="00CD6D18" w:rsidP="00972B03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CDC5" w14:textId="77777777" w:rsidR="006E7669" w:rsidRDefault="006E7669" w:rsidP="00CD6D18">
      <w:pPr>
        <w:spacing w:after="0" w:line="240" w:lineRule="auto"/>
      </w:pPr>
      <w:r>
        <w:separator/>
      </w:r>
    </w:p>
  </w:footnote>
  <w:footnote w:type="continuationSeparator" w:id="0">
    <w:p w14:paraId="3C48BC5A" w14:textId="77777777" w:rsidR="006E7669" w:rsidRDefault="006E7669" w:rsidP="00CD6D18">
      <w:pPr>
        <w:spacing w:after="0" w:line="240" w:lineRule="auto"/>
      </w:pPr>
      <w:r>
        <w:continuationSeparator/>
      </w:r>
    </w:p>
  </w:footnote>
  <w:footnote w:type="continuationNotice" w:id="1">
    <w:p w14:paraId="281656AD" w14:textId="77777777" w:rsidR="006E7669" w:rsidRDefault="006E76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4DFFA" w14:textId="77777777" w:rsidR="00972B03" w:rsidRPr="002C231C" w:rsidRDefault="00972B03" w:rsidP="00972B03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12F7629" wp14:editId="14D4BF24">
              <wp:simplePos x="0" y="0"/>
              <wp:positionH relativeFrom="margin">
                <wp:align>left</wp:align>
              </wp:positionH>
              <wp:positionV relativeFrom="paragraph">
                <wp:posOffset>85189</wp:posOffset>
              </wp:positionV>
              <wp:extent cx="5755341" cy="15795"/>
              <wp:effectExtent l="0" t="0" r="36195" b="22860"/>
              <wp:wrapNone/>
              <wp:docPr id="5" name="Rett linj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5341" cy="15795"/>
                      </a:xfrm>
                      <a:prstGeom prst="line">
                        <a:avLst/>
                      </a:prstGeom>
                      <a:ln w="9525">
                        <a:solidFill>
                          <a:srgbClr val="0069B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rto="http://schemas.microsoft.com/office/word/2006/arto">
          <w:pict w14:anchorId="0B2916D3">
            <v:line id="Rett linje 5" style="position:absolute;flip:y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#0069b4" from="0,6.7pt" to="453.2pt,7.95pt" w14:anchorId="7D1F8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">
              <v:stroke joinstyle="miter"/>
              <w10:wrap anchorx="margin"/>
            </v:line>
          </w:pict>
        </mc:Fallback>
      </mc:AlternateContent>
    </w:r>
  </w:p>
  <w:p w14:paraId="0F7FBB38" w14:textId="77777777" w:rsidR="00E34F75" w:rsidRPr="00972B03" w:rsidRDefault="00E34F75" w:rsidP="00972B03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8C9"/>
    <w:multiLevelType w:val="hybridMultilevel"/>
    <w:tmpl w:val="5AFCD438"/>
    <w:lvl w:ilvl="0" w:tplc="E9A4FAE0">
      <w:start w:val="1"/>
      <w:numFmt w:val="lowerLetter"/>
      <w:pStyle w:val="Deloppgaver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FF790D"/>
    <w:multiLevelType w:val="hybridMultilevel"/>
    <w:tmpl w:val="62F2518E"/>
    <w:lvl w:ilvl="0" w:tplc="868625D8">
      <w:start w:val="1"/>
      <w:numFmt w:val="lowerLetter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543D16"/>
    <w:multiLevelType w:val="hybridMultilevel"/>
    <w:tmpl w:val="7588826C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724139"/>
    <w:multiLevelType w:val="hybridMultilevel"/>
    <w:tmpl w:val="8ED881A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60A62"/>
    <w:multiLevelType w:val="hybridMultilevel"/>
    <w:tmpl w:val="1660D552"/>
    <w:lvl w:ilvl="0" w:tplc="E9A4FAE0">
      <w:start w:val="1"/>
      <w:numFmt w:val="lowerLetter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C82BFF"/>
    <w:multiLevelType w:val="hybridMultilevel"/>
    <w:tmpl w:val="2B94565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01592"/>
    <w:multiLevelType w:val="hybridMultilevel"/>
    <w:tmpl w:val="AF3C0D20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237F77"/>
    <w:multiLevelType w:val="hybridMultilevel"/>
    <w:tmpl w:val="84E0F05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9652A"/>
    <w:multiLevelType w:val="hybridMultilevel"/>
    <w:tmpl w:val="4BB2582C"/>
    <w:lvl w:ilvl="0" w:tplc="868625D8">
      <w:start w:val="1"/>
      <w:numFmt w:val="lowerLetter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802967"/>
    <w:multiLevelType w:val="hybridMultilevel"/>
    <w:tmpl w:val="B7664DC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20B1F"/>
    <w:multiLevelType w:val="hybridMultilevel"/>
    <w:tmpl w:val="6846CFA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25031E"/>
    <w:multiLevelType w:val="hybridMultilevel"/>
    <w:tmpl w:val="843C7062"/>
    <w:lvl w:ilvl="0" w:tplc="868625D8">
      <w:start w:val="1"/>
      <w:numFmt w:val="lowerLetter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3A303D"/>
    <w:multiLevelType w:val="hybridMultilevel"/>
    <w:tmpl w:val="BFA6CB92"/>
    <w:lvl w:ilvl="0" w:tplc="868625D8">
      <w:start w:val="1"/>
      <w:numFmt w:val="lowerLetter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0F6E9E"/>
    <w:multiLevelType w:val="hybridMultilevel"/>
    <w:tmpl w:val="F3689A56"/>
    <w:lvl w:ilvl="0" w:tplc="868625D8">
      <w:start w:val="1"/>
      <w:numFmt w:val="lowerLetter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11"/>
  </w:num>
  <w:num w:numId="7">
    <w:abstractNumId w:val="1"/>
  </w:num>
  <w:num w:numId="8">
    <w:abstractNumId w:val="13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2"/>
  </w:num>
  <w:num w:numId="13">
    <w:abstractNumId w:val="4"/>
  </w:num>
  <w:num w:numId="14">
    <w:abstractNumId w:val="6"/>
  </w:num>
  <w:num w:numId="15">
    <w:abstractNumId w:val="5"/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06"/>
    <w:rsid w:val="00014E9D"/>
    <w:rsid w:val="0003602C"/>
    <w:rsid w:val="00063F26"/>
    <w:rsid w:val="000660B6"/>
    <w:rsid w:val="000A4AE1"/>
    <w:rsid w:val="000B44C3"/>
    <w:rsid w:val="000C02E8"/>
    <w:rsid w:val="000D1B52"/>
    <w:rsid w:val="00137DD0"/>
    <w:rsid w:val="00140EA1"/>
    <w:rsid w:val="001A596F"/>
    <w:rsid w:val="001B25D0"/>
    <w:rsid w:val="001B5A2B"/>
    <w:rsid w:val="001D6922"/>
    <w:rsid w:val="00206E51"/>
    <w:rsid w:val="002078F1"/>
    <w:rsid w:val="00207EE8"/>
    <w:rsid w:val="002155AC"/>
    <w:rsid w:val="00265EF8"/>
    <w:rsid w:val="00265F39"/>
    <w:rsid w:val="002720C5"/>
    <w:rsid w:val="00293A09"/>
    <w:rsid w:val="00295D40"/>
    <w:rsid w:val="002A0920"/>
    <w:rsid w:val="002A1DE4"/>
    <w:rsid w:val="002A20E4"/>
    <w:rsid w:val="002C7217"/>
    <w:rsid w:val="002D43B3"/>
    <w:rsid w:val="002D6687"/>
    <w:rsid w:val="002E34D7"/>
    <w:rsid w:val="002F3F01"/>
    <w:rsid w:val="0031232D"/>
    <w:rsid w:val="003229F5"/>
    <w:rsid w:val="003545D6"/>
    <w:rsid w:val="00363CC0"/>
    <w:rsid w:val="003844E2"/>
    <w:rsid w:val="0039228D"/>
    <w:rsid w:val="003B11A0"/>
    <w:rsid w:val="003B65ED"/>
    <w:rsid w:val="003D05EF"/>
    <w:rsid w:val="003E0796"/>
    <w:rsid w:val="00402530"/>
    <w:rsid w:val="004479A8"/>
    <w:rsid w:val="00450C76"/>
    <w:rsid w:val="0045206A"/>
    <w:rsid w:val="004635A2"/>
    <w:rsid w:val="00470B1E"/>
    <w:rsid w:val="00470C7A"/>
    <w:rsid w:val="00471306"/>
    <w:rsid w:val="00481DBF"/>
    <w:rsid w:val="00484502"/>
    <w:rsid w:val="0049026A"/>
    <w:rsid w:val="004A79F4"/>
    <w:rsid w:val="004B4837"/>
    <w:rsid w:val="004C4B88"/>
    <w:rsid w:val="004C5182"/>
    <w:rsid w:val="004D3B67"/>
    <w:rsid w:val="004D6ED7"/>
    <w:rsid w:val="004E1078"/>
    <w:rsid w:val="004E5BEB"/>
    <w:rsid w:val="004E7F19"/>
    <w:rsid w:val="004F28BB"/>
    <w:rsid w:val="005029FA"/>
    <w:rsid w:val="0051750D"/>
    <w:rsid w:val="00523564"/>
    <w:rsid w:val="00532CA3"/>
    <w:rsid w:val="00543E52"/>
    <w:rsid w:val="00591807"/>
    <w:rsid w:val="005B51EE"/>
    <w:rsid w:val="005C6005"/>
    <w:rsid w:val="005E1173"/>
    <w:rsid w:val="005E2087"/>
    <w:rsid w:val="005F04B7"/>
    <w:rsid w:val="005F09F7"/>
    <w:rsid w:val="00600489"/>
    <w:rsid w:val="00601EA7"/>
    <w:rsid w:val="00602A75"/>
    <w:rsid w:val="00614928"/>
    <w:rsid w:val="00617111"/>
    <w:rsid w:val="00626771"/>
    <w:rsid w:val="0064197F"/>
    <w:rsid w:val="006441B2"/>
    <w:rsid w:val="006663F1"/>
    <w:rsid w:val="006845EA"/>
    <w:rsid w:val="0068589E"/>
    <w:rsid w:val="00691C10"/>
    <w:rsid w:val="006A3718"/>
    <w:rsid w:val="006C331D"/>
    <w:rsid w:val="006C6856"/>
    <w:rsid w:val="006E7669"/>
    <w:rsid w:val="006F204B"/>
    <w:rsid w:val="006F2CAE"/>
    <w:rsid w:val="0073097B"/>
    <w:rsid w:val="00762654"/>
    <w:rsid w:val="0077451B"/>
    <w:rsid w:val="00780517"/>
    <w:rsid w:val="007C5DD5"/>
    <w:rsid w:val="007D1F4F"/>
    <w:rsid w:val="00810B1C"/>
    <w:rsid w:val="00813819"/>
    <w:rsid w:val="00816AE9"/>
    <w:rsid w:val="00817D0F"/>
    <w:rsid w:val="0082202B"/>
    <w:rsid w:val="00842C4C"/>
    <w:rsid w:val="00852AFC"/>
    <w:rsid w:val="00860607"/>
    <w:rsid w:val="008606AB"/>
    <w:rsid w:val="00890767"/>
    <w:rsid w:val="008976AD"/>
    <w:rsid w:val="008A71DF"/>
    <w:rsid w:val="008E0798"/>
    <w:rsid w:val="008E1AC6"/>
    <w:rsid w:val="008F559F"/>
    <w:rsid w:val="008F5F2C"/>
    <w:rsid w:val="00905F55"/>
    <w:rsid w:val="009120D3"/>
    <w:rsid w:val="00914D60"/>
    <w:rsid w:val="009210CF"/>
    <w:rsid w:val="009242E3"/>
    <w:rsid w:val="00927798"/>
    <w:rsid w:val="009408A6"/>
    <w:rsid w:val="00946C28"/>
    <w:rsid w:val="00957E9A"/>
    <w:rsid w:val="0096147A"/>
    <w:rsid w:val="00972B03"/>
    <w:rsid w:val="00992011"/>
    <w:rsid w:val="009A4EF7"/>
    <w:rsid w:val="009B09B5"/>
    <w:rsid w:val="009C687E"/>
    <w:rsid w:val="009E264E"/>
    <w:rsid w:val="00A070D5"/>
    <w:rsid w:val="00A35917"/>
    <w:rsid w:val="00A43D6E"/>
    <w:rsid w:val="00A62A95"/>
    <w:rsid w:val="00A81B6B"/>
    <w:rsid w:val="00A92A72"/>
    <w:rsid w:val="00A94B54"/>
    <w:rsid w:val="00A9585D"/>
    <w:rsid w:val="00AA5601"/>
    <w:rsid w:val="00AB3138"/>
    <w:rsid w:val="00AB6AB1"/>
    <w:rsid w:val="00AC500B"/>
    <w:rsid w:val="00AD7607"/>
    <w:rsid w:val="00AF44BC"/>
    <w:rsid w:val="00B26F85"/>
    <w:rsid w:val="00B35CAD"/>
    <w:rsid w:val="00B36FA9"/>
    <w:rsid w:val="00B57CC3"/>
    <w:rsid w:val="00B7017B"/>
    <w:rsid w:val="00B70F46"/>
    <w:rsid w:val="00B77BCF"/>
    <w:rsid w:val="00B8576E"/>
    <w:rsid w:val="00BB16BD"/>
    <w:rsid w:val="00BB2096"/>
    <w:rsid w:val="00BC512C"/>
    <w:rsid w:val="00BD6933"/>
    <w:rsid w:val="00BD6DAF"/>
    <w:rsid w:val="00C22EF3"/>
    <w:rsid w:val="00C30D84"/>
    <w:rsid w:val="00C4646E"/>
    <w:rsid w:val="00C51261"/>
    <w:rsid w:val="00C70547"/>
    <w:rsid w:val="00CD6D18"/>
    <w:rsid w:val="00D1080A"/>
    <w:rsid w:val="00D2598A"/>
    <w:rsid w:val="00D421B9"/>
    <w:rsid w:val="00D5375E"/>
    <w:rsid w:val="00D803C9"/>
    <w:rsid w:val="00DA2BAB"/>
    <w:rsid w:val="00DC5CF6"/>
    <w:rsid w:val="00DD134D"/>
    <w:rsid w:val="00E13F7B"/>
    <w:rsid w:val="00E2102E"/>
    <w:rsid w:val="00E3025A"/>
    <w:rsid w:val="00E34F75"/>
    <w:rsid w:val="00E36C37"/>
    <w:rsid w:val="00E41AC9"/>
    <w:rsid w:val="00E61327"/>
    <w:rsid w:val="00E63CD8"/>
    <w:rsid w:val="00E80637"/>
    <w:rsid w:val="00EB0AC9"/>
    <w:rsid w:val="00EB7634"/>
    <w:rsid w:val="00EE0A8D"/>
    <w:rsid w:val="00EE65ED"/>
    <w:rsid w:val="00EF118E"/>
    <w:rsid w:val="00EF4C68"/>
    <w:rsid w:val="00F21372"/>
    <w:rsid w:val="00F2663B"/>
    <w:rsid w:val="00F27057"/>
    <w:rsid w:val="00F50FB4"/>
    <w:rsid w:val="00F74AC2"/>
    <w:rsid w:val="00F82B5D"/>
    <w:rsid w:val="00F85230"/>
    <w:rsid w:val="00FB194A"/>
    <w:rsid w:val="00FC27B0"/>
    <w:rsid w:val="00FD4EFD"/>
    <w:rsid w:val="00FD554B"/>
    <w:rsid w:val="01AD6996"/>
    <w:rsid w:val="0374A3F1"/>
    <w:rsid w:val="0557CF73"/>
    <w:rsid w:val="0FAB198B"/>
    <w:rsid w:val="13980184"/>
    <w:rsid w:val="142EABA2"/>
    <w:rsid w:val="1963C002"/>
    <w:rsid w:val="1A4278EC"/>
    <w:rsid w:val="1E333E35"/>
    <w:rsid w:val="276C035F"/>
    <w:rsid w:val="2BE7C11C"/>
    <w:rsid w:val="2E2A55E7"/>
    <w:rsid w:val="2E384303"/>
    <w:rsid w:val="40D085FF"/>
    <w:rsid w:val="486B22B7"/>
    <w:rsid w:val="4BF9974F"/>
    <w:rsid w:val="4D5F70F2"/>
    <w:rsid w:val="5B177D02"/>
    <w:rsid w:val="5D02A42C"/>
    <w:rsid w:val="5E2460C0"/>
    <w:rsid w:val="6EE0D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F064F8"/>
  <w15:docId w15:val="{896FAC6D-1714-4659-B706-7708D2A3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B03"/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72B03"/>
    <w:pPr>
      <w:keepNext/>
      <w:keepLines/>
      <w:spacing w:before="240" w:after="120"/>
      <w:outlineLvl w:val="0"/>
    </w:pPr>
    <w:rPr>
      <w:rFonts w:ascii="Georgia" w:eastAsiaTheme="majorEastAsia" w:hAnsi="Georgia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8F559F"/>
    <w:pPr>
      <w:keepNext/>
      <w:keepLines/>
      <w:spacing w:before="40" w:after="120"/>
      <w:outlineLvl w:val="1"/>
    </w:pPr>
    <w:rPr>
      <w:rFonts w:ascii="Century Gothic" w:eastAsiaTheme="majorEastAsia" w:hAnsi="Century Gothic" w:cstheme="majorBidi"/>
      <w:b/>
      <w:sz w:val="32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nhideWhenUsed/>
    <w:rsid w:val="00C30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rsid w:val="00C30D84"/>
    <w:rPr>
      <w:rFonts w:ascii="Times New Roman" w:hAnsi="Times New Roman"/>
      <w:sz w:val="24"/>
    </w:rPr>
  </w:style>
  <w:style w:type="paragraph" w:styleId="Bunntekst">
    <w:name w:val="footer"/>
    <w:basedOn w:val="Normal"/>
    <w:link w:val="BunntekstTegn"/>
    <w:uiPriority w:val="99"/>
    <w:unhideWhenUsed/>
    <w:rsid w:val="00C30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30D84"/>
    <w:rPr>
      <w:rFonts w:ascii="Times New Roman" w:hAnsi="Times New Roman"/>
      <w:sz w:val="24"/>
    </w:rPr>
  </w:style>
  <w:style w:type="paragraph" w:styleId="Tittel">
    <w:name w:val="Title"/>
    <w:basedOn w:val="Normal"/>
    <w:next w:val="Normal"/>
    <w:link w:val="TittelTegn"/>
    <w:uiPriority w:val="10"/>
    <w:qFormat/>
    <w:rsid w:val="00972B03"/>
    <w:pPr>
      <w:spacing w:after="0" w:line="240" w:lineRule="auto"/>
      <w:contextualSpacing/>
    </w:pPr>
    <w:rPr>
      <w:rFonts w:ascii="Georgia" w:eastAsiaTheme="majorEastAsia" w:hAnsi="Georgia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72B03"/>
    <w:rPr>
      <w:rFonts w:ascii="Georgia" w:eastAsiaTheme="majorEastAsia" w:hAnsi="Georgia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972B03"/>
    <w:rPr>
      <w:rFonts w:ascii="Georgia" w:eastAsiaTheme="majorEastAsia" w:hAnsi="Georgia" w:cstheme="majorBidi"/>
      <w:b/>
      <w:sz w:val="32"/>
      <w:szCs w:val="32"/>
    </w:rPr>
  </w:style>
  <w:style w:type="paragraph" w:customStyle="1" w:styleId="kode">
    <w:name w:val="kode"/>
    <w:basedOn w:val="Normal"/>
    <w:link w:val="kodeTegn"/>
    <w:qFormat/>
    <w:rsid w:val="00972B03"/>
    <w:pPr>
      <w:spacing w:before="240" w:after="240" w:line="240" w:lineRule="auto"/>
      <w:contextualSpacing/>
    </w:pPr>
    <w:rPr>
      <w:rFonts w:ascii="Consolas" w:hAnsi="Consolas" w:cs="Consolas"/>
      <w:b/>
      <w:lang w:val="en-US"/>
    </w:rPr>
  </w:style>
  <w:style w:type="paragraph" w:styleId="Listeavsnitt">
    <w:name w:val="List Paragraph"/>
    <w:basedOn w:val="Normal"/>
    <w:link w:val="ListeavsnittTegn"/>
    <w:uiPriority w:val="34"/>
    <w:qFormat/>
    <w:rsid w:val="00C30D84"/>
    <w:pPr>
      <w:ind w:left="720"/>
      <w:contextualSpacing/>
    </w:pPr>
  </w:style>
  <w:style w:type="character" w:customStyle="1" w:styleId="kodeTegn">
    <w:name w:val="kode Tegn"/>
    <w:basedOn w:val="Standardskriftforavsnitt"/>
    <w:link w:val="kode"/>
    <w:rsid w:val="00972B03"/>
    <w:rPr>
      <w:rFonts w:ascii="Consolas" w:hAnsi="Consolas" w:cs="Consolas"/>
      <w:b/>
      <w:sz w:val="24"/>
      <w:lang w:val="en-US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C30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30D84"/>
    <w:rPr>
      <w:rFonts w:ascii="Tahoma" w:hAnsi="Tahoma" w:cs="Tahoma"/>
      <w:sz w:val="16"/>
      <w:szCs w:val="16"/>
    </w:rPr>
  </w:style>
  <w:style w:type="paragraph" w:customStyle="1" w:styleId="Deloppgaver">
    <w:name w:val="Deloppgaver"/>
    <w:basedOn w:val="Listeavsnitt"/>
    <w:link w:val="DeloppgaverTegn"/>
    <w:qFormat/>
    <w:rsid w:val="00C30D84"/>
    <w:pPr>
      <w:numPr>
        <w:numId w:val="10"/>
      </w:numPr>
    </w:pPr>
  </w:style>
  <w:style w:type="character" w:customStyle="1" w:styleId="ListeavsnittTegn">
    <w:name w:val="Listeavsnitt Tegn"/>
    <w:basedOn w:val="Standardskriftforavsnitt"/>
    <w:link w:val="Listeavsnitt"/>
    <w:uiPriority w:val="34"/>
    <w:rsid w:val="00C30D84"/>
    <w:rPr>
      <w:rFonts w:ascii="Times New Roman" w:hAnsi="Times New Roman"/>
      <w:sz w:val="24"/>
    </w:rPr>
  </w:style>
  <w:style w:type="character" w:customStyle="1" w:styleId="DeloppgaverTegn">
    <w:name w:val="Deloppgaver Tegn"/>
    <w:basedOn w:val="ListeavsnittTegn"/>
    <w:link w:val="Deloppgaver"/>
    <w:rsid w:val="00C30D84"/>
    <w:rPr>
      <w:rFonts w:ascii="Times New Roman" w:hAnsi="Times New Roman"/>
      <w:sz w:val="24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F559F"/>
    <w:rPr>
      <w:rFonts w:ascii="Century Gothic" w:eastAsiaTheme="majorEastAsia" w:hAnsi="Century Gothic" w:cstheme="majorBidi"/>
      <w:b/>
      <w:sz w:val="32"/>
      <w:szCs w:val="28"/>
    </w:rPr>
  </w:style>
  <w:style w:type="paragraph" w:styleId="Bildetekst">
    <w:name w:val="caption"/>
    <w:basedOn w:val="Normal"/>
    <w:next w:val="Normal"/>
    <w:uiPriority w:val="35"/>
    <w:unhideWhenUsed/>
    <w:qFormat/>
    <w:rsid w:val="000D1B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kobling">
    <w:name w:val="Hyperlink"/>
    <w:basedOn w:val="Standardskriftforavsnitt"/>
    <w:uiPriority w:val="99"/>
    <w:unhideWhenUsed/>
    <w:rsid w:val="009408A6"/>
    <w:rPr>
      <w:color w:val="0563C1" w:themeColor="hyperlink"/>
      <w:u w:val="single"/>
    </w:rPr>
  </w:style>
  <w:style w:type="table" w:styleId="Tabellrutenett">
    <w:name w:val="Table Grid"/>
    <w:basedOn w:val="Vanligtabell"/>
    <w:uiPriority w:val="39"/>
    <w:rsid w:val="00AB3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mellomrom">
    <w:name w:val="No Spacing"/>
    <w:link w:val="IngenmellomromTegn"/>
    <w:uiPriority w:val="1"/>
    <w:qFormat/>
    <w:rsid w:val="00972B03"/>
    <w:pPr>
      <w:spacing w:after="0" w:line="240" w:lineRule="auto"/>
    </w:pPr>
    <w:rPr>
      <w:sz w:val="24"/>
    </w:rPr>
  </w:style>
  <w:style w:type="paragraph" w:customStyle="1" w:styleId="Kodeutenmellomrom">
    <w:name w:val="Kode_uten_mellomrom"/>
    <w:basedOn w:val="Ingenmellomrom"/>
    <w:link w:val="KodeutenmellomromTegn"/>
    <w:qFormat/>
    <w:rsid w:val="00972B03"/>
    <w:rPr>
      <w:rFonts w:ascii="Consolas" w:hAnsi="Consolas"/>
      <w:b/>
      <w:bCs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972B03"/>
    <w:rPr>
      <w:sz w:val="24"/>
    </w:rPr>
  </w:style>
  <w:style w:type="character" w:customStyle="1" w:styleId="KodeutenmellomromTegn">
    <w:name w:val="Kode_uten_mellomrom Tegn"/>
    <w:basedOn w:val="IngenmellomromTegn"/>
    <w:link w:val="Kodeutenmellomrom"/>
    <w:rsid w:val="00972B03"/>
    <w:rPr>
      <w:rFonts w:ascii="Consolas" w:hAnsi="Consolas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5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34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39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79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63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ea002\Documents\Egendefinerte%20Office-maler\IT1ma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633EBBEA513849A5A694184534DC87" ma:contentTypeVersion="2" ma:contentTypeDescription="Create a new document." ma:contentTypeScope="" ma:versionID="8982b85bd9fbc4dde1b9dcb9914a6558">
  <xsd:schema xmlns:xsd="http://www.w3.org/2001/XMLSchema" xmlns:xs="http://www.w3.org/2001/XMLSchema" xmlns:p="http://schemas.microsoft.com/office/2006/metadata/properties" xmlns:ns2="29c8afd0-7399-431f-9f75-8f963dbf6bdc" targetNamespace="http://schemas.microsoft.com/office/2006/metadata/properties" ma:root="true" ma:fieldsID="85cf2d3b6e1b466d4e7c889970c89087" ns2:_="">
    <xsd:import namespace="29c8afd0-7399-431f-9f75-8f963dbf6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afd0-7399-431f-9f75-8f963dbf6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F938EF-E84C-4464-AD2A-193AA3011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c8afd0-7399-431f-9f75-8f963dbf6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10349D-E563-4975-B2AC-C448FC6B2D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619178-B260-47D6-A455-6BF415F15C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IT1mal</Template>
  <TotalTime>0</TotalTime>
  <Pages>3</Pages>
  <Words>434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Nersveen</dc:creator>
  <cp:keywords/>
  <dc:description/>
  <cp:lastModifiedBy>Elias Vesetvik Muri</cp:lastModifiedBy>
  <cp:revision>2</cp:revision>
  <cp:lastPrinted>2022-01-27T15:07:00Z</cp:lastPrinted>
  <dcterms:created xsi:type="dcterms:W3CDTF">2022-02-01T20:14:00Z</dcterms:created>
  <dcterms:modified xsi:type="dcterms:W3CDTF">2022-02-01T20:14:00Z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0x01010069633EBBEA513849A5A694184534DC87</vt:lpwstr>
  </property>
</Properties>
</file>