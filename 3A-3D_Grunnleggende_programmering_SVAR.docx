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6875" w14:textId="1F8B58A2" w:rsidR="00927798" w:rsidRDefault="00927798" w:rsidP="00927798">
      <w:pPr>
        <w:pStyle w:val="Tittel"/>
      </w:pPr>
      <w:r>
        <w:t xml:space="preserve">Prøve </w:t>
      </w:r>
      <w:r w:rsidR="00312213">
        <w:t>3A–3</w:t>
      </w:r>
      <w:r w:rsidR="009A3F93">
        <w:t>D</w:t>
      </w:r>
    </w:p>
    <w:p w14:paraId="38DE2E9D" w14:textId="77777777" w:rsidR="00927798" w:rsidRDefault="00927798" w:rsidP="00927798"/>
    <w:p w14:paraId="5EDC57BC" w14:textId="77777777" w:rsidR="0003602C" w:rsidRDefault="00927798" w:rsidP="00C4646E">
      <w:pPr>
        <w:pStyle w:val="Overskrift1"/>
      </w:pPr>
      <w:r>
        <w:t>Oppgave 1</w:t>
      </w:r>
    </w:p>
    <w:p w14:paraId="461EAAE0" w14:textId="3D8CC204" w:rsidR="00402530" w:rsidRDefault="00927798" w:rsidP="00927798">
      <w:pPr>
        <w:pStyle w:val="Deloppgaver"/>
      </w:pPr>
      <w:r>
        <w:t xml:space="preserve">Skriv et program som </w:t>
      </w:r>
      <w:r w:rsidR="00312213">
        <w:t>lagrer et navn i en variabel</w:t>
      </w:r>
      <w:r>
        <w:t xml:space="preserve"> og som skriver ut «Hei</w:t>
      </w:r>
      <w:r w:rsidR="00A611F6">
        <w:t>,</w:t>
      </w:r>
      <w:r>
        <w:t xml:space="preserve"> </w:t>
      </w:r>
      <w:r w:rsidRPr="00D639E5">
        <w:rPr>
          <w:b/>
          <w:bCs/>
          <w:i/>
          <w:iCs/>
        </w:rPr>
        <w:t>navn</w:t>
      </w:r>
      <w:r>
        <w:t xml:space="preserve">!» </w:t>
      </w:r>
      <w:r w:rsidR="00312213">
        <w:t>i konsollen</w:t>
      </w:r>
      <w:r>
        <w:t xml:space="preserve">, der </w:t>
      </w:r>
      <w:r w:rsidRPr="00D639E5">
        <w:rPr>
          <w:b/>
          <w:bCs/>
          <w:i/>
          <w:iCs/>
        </w:rPr>
        <w:t>navn</w:t>
      </w:r>
      <w:r>
        <w:t xml:space="preserve"> erstattes med </w:t>
      </w:r>
      <w:r w:rsidR="00312213">
        <w:t>verdien i variabelen</w:t>
      </w:r>
      <w:r>
        <w:t xml:space="preserve">. </w:t>
      </w:r>
    </w:p>
    <w:p w14:paraId="218E3C94" w14:textId="77777777" w:rsidR="00EB0AC9" w:rsidRDefault="00EB0AC9" w:rsidP="00EB0AC9">
      <w:pPr>
        <w:pStyle w:val="Deloppgaver"/>
        <w:numPr>
          <w:ilvl w:val="0"/>
          <w:numId w:val="0"/>
        </w:num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EB0AC9" w14:paraId="05586E77" w14:textId="77777777" w:rsidTr="00EB0AC9">
        <w:tc>
          <w:tcPr>
            <w:tcW w:w="9552" w:type="dxa"/>
          </w:tcPr>
          <w:p w14:paraId="3C4B8B6A" w14:textId="77777777" w:rsidR="00451024" w:rsidRDefault="00451024" w:rsidP="004B4837">
            <w:pPr>
              <w:pStyle w:val="Deloppgaver"/>
              <w:numPr>
                <w:ilvl w:val="0"/>
                <w:numId w:val="0"/>
              </w:numPr>
            </w:pPr>
          </w:p>
          <w:p w14:paraId="36EDE038" w14:textId="77777777" w:rsidR="004B4837" w:rsidRDefault="00F85099" w:rsidP="004B4837">
            <w:pPr>
              <w:pStyle w:val="Deloppgaver"/>
              <w:numPr>
                <w:ilvl w:val="0"/>
                <w:numId w:val="0"/>
              </w:numPr>
            </w:pPr>
            <w:r w:rsidRPr="00F85099">
              <w:drawing>
                <wp:inline distT="0" distB="0" distL="0" distR="0" wp14:anchorId="108E88C2" wp14:editId="47212D6D">
                  <wp:extent cx="3019846" cy="905001"/>
                  <wp:effectExtent l="0" t="0" r="9525" b="9525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21B51" w14:textId="77777777" w:rsidR="00F85099" w:rsidRDefault="00F85099" w:rsidP="004B4837">
            <w:pPr>
              <w:pStyle w:val="Deloppgaver"/>
              <w:numPr>
                <w:ilvl w:val="0"/>
                <w:numId w:val="0"/>
              </w:numPr>
            </w:pPr>
          </w:p>
          <w:p w14:paraId="2946347D" w14:textId="0318E711" w:rsidR="00F85099" w:rsidRDefault="00F85099" w:rsidP="004B4837">
            <w:pPr>
              <w:pStyle w:val="Deloppgaver"/>
              <w:numPr>
                <w:ilvl w:val="0"/>
                <w:numId w:val="0"/>
              </w:numPr>
            </w:pPr>
            <w:r w:rsidRPr="00F85099">
              <w:drawing>
                <wp:inline distT="0" distB="0" distL="0" distR="0" wp14:anchorId="6D65318B" wp14:editId="5E2A8E71">
                  <wp:extent cx="5134692" cy="400106"/>
                  <wp:effectExtent l="0" t="0" r="0" b="0"/>
                  <wp:docPr id="2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92708C" w14:textId="77777777" w:rsidR="00EB0AC9" w:rsidRDefault="00EB0AC9" w:rsidP="00EB0AC9">
      <w:pPr>
        <w:pStyle w:val="Deloppgaver"/>
        <w:numPr>
          <w:ilvl w:val="0"/>
          <w:numId w:val="0"/>
        </w:numPr>
        <w:ind w:left="360" w:hanging="360"/>
      </w:pPr>
    </w:p>
    <w:p w14:paraId="08F46FDF" w14:textId="4072780F" w:rsidR="00927798" w:rsidRDefault="00927798" w:rsidP="00927798">
      <w:pPr>
        <w:pStyle w:val="Deloppgaver"/>
      </w:pPr>
      <w:r>
        <w:t xml:space="preserve">Skriv et program </w:t>
      </w:r>
      <w:r w:rsidR="00312213">
        <w:t>med to</w:t>
      </w:r>
      <w:r>
        <w:t xml:space="preserve"> tallvariab</w:t>
      </w:r>
      <w:r w:rsidR="00312213">
        <w:t>ler</w:t>
      </w:r>
      <w:r>
        <w:t xml:space="preserve">. </w:t>
      </w:r>
      <w:r w:rsidR="00312213">
        <w:t xml:space="preserve">Programmet skal beregne summen av de to tallene og skrive ut teksten «Summen av </w:t>
      </w:r>
      <w:r w:rsidR="00312213" w:rsidRPr="00312213">
        <w:rPr>
          <w:b/>
          <w:bCs/>
          <w:i/>
          <w:iCs/>
        </w:rPr>
        <w:t>tall1</w:t>
      </w:r>
      <w:r w:rsidR="00312213">
        <w:t xml:space="preserve"> og </w:t>
      </w:r>
      <w:r w:rsidR="00312213" w:rsidRPr="00312213">
        <w:rPr>
          <w:b/>
          <w:bCs/>
          <w:i/>
          <w:iCs/>
        </w:rPr>
        <w:t>tall2</w:t>
      </w:r>
      <w:r w:rsidR="00312213">
        <w:t xml:space="preserve"> er </w:t>
      </w:r>
      <w:r w:rsidR="00312213" w:rsidRPr="00312213">
        <w:rPr>
          <w:b/>
          <w:bCs/>
          <w:i/>
          <w:iCs/>
        </w:rPr>
        <w:t>sum</w:t>
      </w:r>
      <w:r w:rsidR="00312213">
        <w:t xml:space="preserve">» i konsollen, der </w:t>
      </w:r>
      <w:r w:rsidR="00312213" w:rsidRPr="00312213">
        <w:rPr>
          <w:b/>
          <w:bCs/>
          <w:i/>
          <w:iCs/>
        </w:rPr>
        <w:t>tall1</w:t>
      </w:r>
      <w:r w:rsidR="00312213">
        <w:t xml:space="preserve">, </w:t>
      </w:r>
      <w:r w:rsidR="00312213" w:rsidRPr="00312213">
        <w:rPr>
          <w:b/>
          <w:bCs/>
          <w:i/>
          <w:iCs/>
        </w:rPr>
        <w:t>tall2</w:t>
      </w:r>
      <w:r w:rsidR="00312213">
        <w:t xml:space="preserve"> og </w:t>
      </w:r>
      <w:r w:rsidR="00312213" w:rsidRPr="00312213">
        <w:rPr>
          <w:b/>
          <w:bCs/>
          <w:i/>
          <w:iCs/>
        </w:rPr>
        <w:t>sum</w:t>
      </w:r>
      <w:r w:rsidR="00312213">
        <w:t xml:space="preserve"> byttes ut med riktige verdier.</w:t>
      </w:r>
    </w:p>
    <w:p w14:paraId="24747CA7" w14:textId="77777777" w:rsidR="00EB0AC9" w:rsidRDefault="00EB0AC9" w:rsidP="00EB0AC9">
      <w:pPr>
        <w:pStyle w:val="Deloppgaver"/>
        <w:numPr>
          <w:ilvl w:val="0"/>
          <w:numId w:val="0"/>
        </w:num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EB0AC9" w14:paraId="1014F59A" w14:textId="77777777" w:rsidTr="00EB0AC9">
        <w:tc>
          <w:tcPr>
            <w:tcW w:w="9552" w:type="dxa"/>
          </w:tcPr>
          <w:p w14:paraId="2CFDD11A" w14:textId="2AFE8454" w:rsidR="004B4837" w:rsidRDefault="00F85099" w:rsidP="00EB0AC9">
            <w:pPr>
              <w:pStyle w:val="Deloppgaver"/>
              <w:numPr>
                <w:ilvl w:val="0"/>
                <w:numId w:val="0"/>
              </w:numPr>
            </w:pPr>
            <w:r w:rsidRPr="00F85099">
              <w:drawing>
                <wp:inline distT="0" distB="0" distL="0" distR="0" wp14:anchorId="1B91B494" wp14:editId="3FC95CEB">
                  <wp:extent cx="4944165" cy="1238423"/>
                  <wp:effectExtent l="0" t="0" r="0" b="0"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76602" w14:textId="5F8105E2" w:rsidR="00F85099" w:rsidRDefault="00F85099" w:rsidP="00EB0AC9">
            <w:pPr>
              <w:pStyle w:val="Deloppgaver"/>
              <w:numPr>
                <w:ilvl w:val="0"/>
                <w:numId w:val="0"/>
              </w:numPr>
            </w:pPr>
          </w:p>
          <w:p w14:paraId="05FE194D" w14:textId="45EED51F" w:rsidR="00F85099" w:rsidRDefault="00F85099" w:rsidP="00EB0AC9">
            <w:pPr>
              <w:pStyle w:val="Deloppgaver"/>
              <w:numPr>
                <w:ilvl w:val="0"/>
                <w:numId w:val="0"/>
              </w:numPr>
            </w:pPr>
            <w:r w:rsidRPr="00F85099">
              <w:drawing>
                <wp:inline distT="0" distB="0" distL="0" distR="0" wp14:anchorId="7F3EE678" wp14:editId="2B1C9530">
                  <wp:extent cx="5220429" cy="409632"/>
                  <wp:effectExtent l="0" t="0" r="0" b="9525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B9EB9" w14:textId="77777777" w:rsidR="00EB0AC9" w:rsidRDefault="00EB0AC9" w:rsidP="00EB0AC9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0F1ED8FC" w14:textId="77777777" w:rsidR="00EB0AC9" w:rsidRDefault="00EB0AC9" w:rsidP="00EB0AC9">
      <w:pPr>
        <w:pStyle w:val="Deloppgaver"/>
        <w:numPr>
          <w:ilvl w:val="0"/>
          <w:numId w:val="0"/>
        </w:numPr>
        <w:ind w:left="360" w:hanging="360"/>
      </w:pPr>
    </w:p>
    <w:p w14:paraId="2D76EC54" w14:textId="74AE2CBD" w:rsidR="00927798" w:rsidRDefault="00927798" w:rsidP="00927798">
      <w:pPr>
        <w:pStyle w:val="Deloppgaver"/>
      </w:pPr>
      <w:r>
        <w:t xml:space="preserve">Skriv et program som </w:t>
      </w:r>
      <w:r w:rsidR="005353C6">
        <w:t>beregner arealet av en trekant.</w:t>
      </w:r>
      <w:r>
        <w:t xml:space="preserve"> </w:t>
      </w:r>
      <w:r w:rsidR="005353C6">
        <w:t xml:space="preserve">Lag variabler som passer for trekanten </w:t>
      </w:r>
      <w:r>
        <w:t xml:space="preserve">(se figur nedenfor). Programmet skal regne ut arealet av trekanten og skrive det ut </w:t>
      </w:r>
      <w:r w:rsidR="005353C6">
        <w:t>i konsollen sammen med en passende tekst</w:t>
      </w:r>
      <w:r>
        <w:t>.</w:t>
      </w:r>
    </w:p>
    <w:p w14:paraId="46550F82" w14:textId="77777777" w:rsidR="00EB0AC9" w:rsidRDefault="00EB0AC9" w:rsidP="00EB0AC9">
      <w:pPr>
        <w:pStyle w:val="Deloppgaver"/>
        <w:numPr>
          <w:ilvl w:val="0"/>
          <w:numId w:val="0"/>
        </w:num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EB0AC9" w14:paraId="5049C804" w14:textId="77777777" w:rsidTr="00EB0AC9">
        <w:tc>
          <w:tcPr>
            <w:tcW w:w="9552" w:type="dxa"/>
          </w:tcPr>
          <w:p w14:paraId="46DD45C8" w14:textId="2B325F55" w:rsidR="00EB0AC9" w:rsidRDefault="00F85099" w:rsidP="00EB0AC9">
            <w:pPr>
              <w:pStyle w:val="Deloppgaver"/>
              <w:numPr>
                <w:ilvl w:val="0"/>
                <w:numId w:val="0"/>
              </w:numPr>
            </w:pPr>
            <w:r w:rsidRPr="00F85099">
              <w:drawing>
                <wp:inline distT="0" distB="0" distL="0" distR="0" wp14:anchorId="60140CB8" wp14:editId="7C38D438">
                  <wp:extent cx="4277322" cy="1247949"/>
                  <wp:effectExtent l="0" t="0" r="9525" b="9525"/>
                  <wp:docPr id="7" name="Bil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00470" w14:textId="38371E3F" w:rsidR="00F85099" w:rsidRDefault="00F85099" w:rsidP="00EB0AC9">
            <w:pPr>
              <w:pStyle w:val="Deloppgaver"/>
              <w:numPr>
                <w:ilvl w:val="0"/>
                <w:numId w:val="0"/>
              </w:numPr>
            </w:pPr>
          </w:p>
          <w:p w14:paraId="2263CB00" w14:textId="5C1563B5" w:rsidR="00F85099" w:rsidRDefault="00F85099" w:rsidP="00EB0AC9">
            <w:pPr>
              <w:pStyle w:val="Deloppgaver"/>
              <w:numPr>
                <w:ilvl w:val="0"/>
                <w:numId w:val="0"/>
              </w:numPr>
            </w:pPr>
            <w:r w:rsidRPr="00F85099">
              <w:lastRenderedPageBreak/>
              <w:drawing>
                <wp:inline distT="0" distB="0" distL="0" distR="0" wp14:anchorId="57833CFE" wp14:editId="60C7CE8A">
                  <wp:extent cx="5191850" cy="419158"/>
                  <wp:effectExtent l="0" t="0" r="8890" b="0"/>
                  <wp:docPr id="8" name="Bil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AE897" w14:textId="77777777" w:rsidR="00EB0AC9" w:rsidRDefault="00EB0AC9" w:rsidP="00EB0AC9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398B0F28" w14:textId="77777777" w:rsidR="00EB0AC9" w:rsidRDefault="00EB0AC9" w:rsidP="00EB0AC9">
      <w:pPr>
        <w:pStyle w:val="Deloppgaver"/>
        <w:numPr>
          <w:ilvl w:val="0"/>
          <w:numId w:val="0"/>
        </w:numPr>
        <w:ind w:left="360"/>
      </w:pPr>
    </w:p>
    <w:p w14:paraId="26D132DF" w14:textId="77777777" w:rsidR="00927798" w:rsidRDefault="00927798" w:rsidP="00927798">
      <w:r>
        <w:rPr>
          <w:noProof/>
          <w:lang w:eastAsia="ja-JP"/>
        </w:rPr>
        <w:drawing>
          <wp:inline distT="0" distB="0" distL="0" distR="0" wp14:anchorId="4E1F7F91" wp14:editId="3FFC358D">
            <wp:extent cx="5976620" cy="191452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kant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5" b="16038"/>
                    <a:stretch/>
                  </pic:blipFill>
                  <pic:spPr bwMode="auto">
                    <a:xfrm>
                      <a:off x="0" y="0"/>
                      <a:ext cx="597662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95779" w14:textId="77777777" w:rsidR="00927798" w:rsidRDefault="00927798" w:rsidP="00927798">
      <w:pPr>
        <w:pStyle w:val="Overskrift1"/>
      </w:pPr>
      <w:r>
        <w:t>Oppgave 2</w:t>
      </w:r>
    </w:p>
    <w:p w14:paraId="0FBD9B38" w14:textId="3EAEF2CF" w:rsidR="00927798" w:rsidRDefault="00EB0AC9" w:rsidP="00927798">
      <w:r>
        <w:t>Fullfør tabellen nedenfor</w:t>
      </w:r>
      <w:r w:rsidR="005353C6">
        <w:t>.</w:t>
      </w:r>
      <w:r>
        <w:t xml:space="preserve"> </w:t>
      </w:r>
      <w:r w:rsidR="005353C6">
        <w:t>A</w:t>
      </w:r>
      <w:r>
        <w:t>nta at:</w:t>
      </w:r>
    </w:p>
    <w:p w14:paraId="77F87A26" w14:textId="6BB2EB60" w:rsidR="00EB0AC9" w:rsidRPr="00312213" w:rsidRDefault="005353C6" w:rsidP="00EB0AC9">
      <w:pPr>
        <w:pStyle w:val="kode"/>
        <w:rPr>
          <w:lang w:val="nb-NO"/>
        </w:rPr>
      </w:pPr>
      <w:r>
        <w:rPr>
          <w:lang w:val="nb-NO"/>
        </w:rPr>
        <w:t>let</w:t>
      </w:r>
      <w:r w:rsidR="00EB0AC9" w:rsidRPr="00312213">
        <w:rPr>
          <w:lang w:val="nb-NO"/>
        </w:rPr>
        <w:t xml:space="preserve"> tall = 17;</w:t>
      </w:r>
    </w:p>
    <w:p w14:paraId="1272F699" w14:textId="4FDCB388" w:rsidR="00EB0AC9" w:rsidRPr="00312213" w:rsidRDefault="005353C6" w:rsidP="00EB0AC9">
      <w:pPr>
        <w:pStyle w:val="kode"/>
        <w:rPr>
          <w:lang w:val="nb-NO"/>
        </w:rPr>
      </w:pPr>
      <w:r>
        <w:rPr>
          <w:lang w:val="nb-NO"/>
        </w:rPr>
        <w:t>let</w:t>
      </w:r>
      <w:r w:rsidR="00EB0AC9" w:rsidRPr="00312213">
        <w:rPr>
          <w:lang w:val="nb-NO"/>
        </w:rPr>
        <w:t xml:space="preserve"> tekst = "Nils";</w:t>
      </w:r>
    </w:p>
    <w:tbl>
      <w:tblPr>
        <w:tblStyle w:val="Tabellrutenett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988"/>
        <w:gridCol w:w="4074"/>
      </w:tblGrid>
      <w:tr w:rsidR="00EB0AC9" w:rsidRPr="004A1165" w14:paraId="24D7CB59" w14:textId="77777777" w:rsidTr="004A1165">
        <w:tc>
          <w:tcPr>
            <w:tcW w:w="5211" w:type="dxa"/>
            <w:shd w:val="clear" w:color="auto" w:fill="C0E0CE"/>
            <w:vAlign w:val="center"/>
          </w:tcPr>
          <w:p w14:paraId="5F6B098C" w14:textId="77777777" w:rsidR="00EB0AC9" w:rsidRPr="004A1165" w:rsidRDefault="00EB0AC9" w:rsidP="00EB0AC9">
            <w:pPr>
              <w:rPr>
                <w:b/>
                <w:bCs/>
              </w:rPr>
            </w:pPr>
            <w:r w:rsidRPr="004A1165">
              <w:rPr>
                <w:b/>
                <w:bCs/>
              </w:rPr>
              <w:t>Kode</w:t>
            </w:r>
          </w:p>
        </w:tc>
        <w:tc>
          <w:tcPr>
            <w:tcW w:w="4341" w:type="dxa"/>
            <w:shd w:val="clear" w:color="auto" w:fill="C0E0CE"/>
            <w:vAlign w:val="center"/>
          </w:tcPr>
          <w:p w14:paraId="285A2204" w14:textId="77777777" w:rsidR="00EB0AC9" w:rsidRPr="004A1165" w:rsidRDefault="00EB0AC9" w:rsidP="00EB0AC9">
            <w:pPr>
              <w:rPr>
                <w:b/>
                <w:bCs/>
              </w:rPr>
            </w:pPr>
            <w:r w:rsidRPr="004A1165">
              <w:rPr>
                <w:b/>
                <w:bCs/>
              </w:rPr>
              <w:t>Resultat</w:t>
            </w:r>
          </w:p>
        </w:tc>
      </w:tr>
      <w:tr w:rsidR="00EB0AC9" w14:paraId="09D7B0CC" w14:textId="77777777" w:rsidTr="00EB0AC9">
        <w:tc>
          <w:tcPr>
            <w:tcW w:w="5211" w:type="dxa"/>
            <w:vAlign w:val="center"/>
          </w:tcPr>
          <w:p w14:paraId="05A0CB49" w14:textId="77777777" w:rsidR="00EB0AC9" w:rsidRPr="005353C6" w:rsidRDefault="00EB0AC9" w:rsidP="005353C6">
            <w:pPr>
              <w:pStyle w:val="Kodeutenmellomrom"/>
            </w:pPr>
            <w:proofErr w:type="gramStart"/>
            <w:r w:rsidRPr="005353C6">
              <w:t>console.log(</w:t>
            </w:r>
            <w:proofErr w:type="gramEnd"/>
            <w:r w:rsidRPr="005353C6">
              <w:t>tall &gt; 1);</w:t>
            </w:r>
          </w:p>
        </w:tc>
        <w:tc>
          <w:tcPr>
            <w:tcW w:w="4341" w:type="dxa"/>
            <w:vAlign w:val="center"/>
          </w:tcPr>
          <w:p w14:paraId="04A35A9B" w14:textId="3134A0F7" w:rsidR="00EB0AC9" w:rsidRPr="00F2051C" w:rsidRDefault="00F2051C" w:rsidP="005353C6">
            <w:pPr>
              <w:pStyle w:val="Kodeutenmellomrom"/>
              <w:rPr>
                <w:b w:val="0"/>
                <w:bCs w:val="0"/>
              </w:rPr>
            </w:pPr>
            <w:r w:rsidRPr="00F2051C">
              <w:rPr>
                <w:rFonts w:cs="Consolas"/>
                <w:b w:val="0"/>
                <w:bCs w:val="0"/>
                <w:color w:val="0070C0"/>
              </w:rPr>
              <w:t>True</w:t>
            </w:r>
          </w:p>
        </w:tc>
      </w:tr>
      <w:tr w:rsidR="00EB0AC9" w14:paraId="078E808F" w14:textId="77777777" w:rsidTr="00EB0AC9">
        <w:tc>
          <w:tcPr>
            <w:tcW w:w="5211" w:type="dxa"/>
            <w:vAlign w:val="center"/>
          </w:tcPr>
          <w:p w14:paraId="32A63656" w14:textId="77777777" w:rsidR="00EB0AC9" w:rsidRPr="00EB0AC9" w:rsidRDefault="00EB0AC9" w:rsidP="005353C6">
            <w:pPr>
              <w:pStyle w:val="Kodeutenmellomrom"/>
            </w:pPr>
            <w:proofErr w:type="gramStart"/>
            <w:r w:rsidRPr="00EB0AC9">
              <w:t>console.log(</w:t>
            </w:r>
            <w:proofErr w:type="gramEnd"/>
            <w:r w:rsidRPr="00EB0AC9">
              <w:t>tall &lt;= 17);</w:t>
            </w:r>
          </w:p>
        </w:tc>
        <w:tc>
          <w:tcPr>
            <w:tcW w:w="4341" w:type="dxa"/>
            <w:vAlign w:val="center"/>
          </w:tcPr>
          <w:p w14:paraId="2D7F4BDF" w14:textId="2319BB87" w:rsidR="00EB0AC9" w:rsidRPr="00EB0AC9" w:rsidRDefault="00F2051C" w:rsidP="00EB0AC9">
            <w:pPr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>True</w:t>
            </w:r>
          </w:p>
        </w:tc>
      </w:tr>
      <w:tr w:rsidR="00EB0AC9" w14:paraId="268855F0" w14:textId="77777777" w:rsidTr="00EB0AC9">
        <w:tc>
          <w:tcPr>
            <w:tcW w:w="5211" w:type="dxa"/>
            <w:vAlign w:val="center"/>
          </w:tcPr>
          <w:p w14:paraId="00E69990" w14:textId="1BE5466F" w:rsidR="00EB0AC9" w:rsidRPr="00EB0AC9" w:rsidRDefault="00EB0AC9" w:rsidP="005353C6">
            <w:pPr>
              <w:pStyle w:val="Kodeutenmellomrom"/>
            </w:pPr>
            <w:r w:rsidRPr="00EB0AC9">
              <w:t xml:space="preserve">console.log(tall </w:t>
            </w:r>
            <w:r w:rsidR="00A94246">
              <w:t xml:space="preserve">&gt; </w:t>
            </w:r>
            <w:r w:rsidRPr="00EB0AC9">
              <w:t>20);</w:t>
            </w:r>
          </w:p>
        </w:tc>
        <w:tc>
          <w:tcPr>
            <w:tcW w:w="4341" w:type="dxa"/>
            <w:vAlign w:val="center"/>
          </w:tcPr>
          <w:p w14:paraId="299DD1DA" w14:textId="77310F74" w:rsidR="00EB0AC9" w:rsidRPr="00EB0AC9" w:rsidRDefault="00F2051C" w:rsidP="00EB0AC9">
            <w:pPr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>False</w:t>
            </w:r>
          </w:p>
        </w:tc>
      </w:tr>
      <w:tr w:rsidR="00EB0AC9" w14:paraId="63C87FEA" w14:textId="77777777" w:rsidTr="00EB0AC9">
        <w:tc>
          <w:tcPr>
            <w:tcW w:w="5211" w:type="dxa"/>
            <w:vAlign w:val="center"/>
          </w:tcPr>
          <w:p w14:paraId="5755B0F0" w14:textId="77777777" w:rsidR="00EB0AC9" w:rsidRPr="00EB0AC9" w:rsidRDefault="00EB0AC9" w:rsidP="005353C6">
            <w:pPr>
              <w:pStyle w:val="Kodeutenmellomrom"/>
            </w:pPr>
            <w:proofErr w:type="gramStart"/>
            <w:r w:rsidRPr="00EB0AC9">
              <w:t>console.log(</w:t>
            </w:r>
            <w:proofErr w:type="gramEnd"/>
            <w:r w:rsidRPr="00EB0AC9">
              <w:t>tall === "17");</w:t>
            </w:r>
          </w:p>
        </w:tc>
        <w:tc>
          <w:tcPr>
            <w:tcW w:w="4341" w:type="dxa"/>
            <w:vAlign w:val="center"/>
          </w:tcPr>
          <w:p w14:paraId="0D71DA18" w14:textId="71AACB19" w:rsidR="00EB0AC9" w:rsidRPr="00EB0AC9" w:rsidRDefault="00F2051C" w:rsidP="00EB0AC9">
            <w:pPr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>False</w:t>
            </w:r>
          </w:p>
        </w:tc>
      </w:tr>
      <w:tr w:rsidR="00EB0AC9" w14:paraId="12BFF73E" w14:textId="77777777" w:rsidTr="00EB0AC9">
        <w:tc>
          <w:tcPr>
            <w:tcW w:w="5211" w:type="dxa"/>
            <w:vAlign w:val="center"/>
          </w:tcPr>
          <w:p w14:paraId="1DE032DD" w14:textId="77777777" w:rsidR="00EB0AC9" w:rsidRPr="00EB0AC9" w:rsidRDefault="00EB0AC9" w:rsidP="005353C6">
            <w:pPr>
              <w:pStyle w:val="Kodeutenmellomrom"/>
            </w:pPr>
            <w:proofErr w:type="gramStart"/>
            <w:r w:rsidRPr="00EB0AC9">
              <w:t>console.log(</w:t>
            </w:r>
            <w:proofErr w:type="gramEnd"/>
            <w:r w:rsidRPr="00EB0AC9">
              <w:t>tekst == "</w:t>
            </w:r>
            <w:proofErr w:type="spellStart"/>
            <w:r w:rsidRPr="00EB0AC9">
              <w:t>Nls</w:t>
            </w:r>
            <w:proofErr w:type="spellEnd"/>
            <w:r w:rsidRPr="00EB0AC9">
              <w:t>");</w:t>
            </w:r>
          </w:p>
        </w:tc>
        <w:tc>
          <w:tcPr>
            <w:tcW w:w="4341" w:type="dxa"/>
            <w:vAlign w:val="center"/>
          </w:tcPr>
          <w:p w14:paraId="3D0C0F9E" w14:textId="7C844431" w:rsidR="00EB0AC9" w:rsidRPr="00EB0AC9" w:rsidRDefault="00F2051C" w:rsidP="00EB0AC9">
            <w:pPr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>False</w:t>
            </w:r>
          </w:p>
        </w:tc>
      </w:tr>
      <w:tr w:rsidR="00EB0AC9" w14:paraId="47C73EAE" w14:textId="77777777" w:rsidTr="00EB0AC9">
        <w:tc>
          <w:tcPr>
            <w:tcW w:w="5211" w:type="dxa"/>
            <w:vAlign w:val="center"/>
          </w:tcPr>
          <w:p w14:paraId="697CCD01" w14:textId="2F5EAB8E" w:rsidR="00EB0AC9" w:rsidRPr="00EB0AC9" w:rsidRDefault="00EB0AC9" w:rsidP="005353C6">
            <w:pPr>
              <w:pStyle w:val="Kodeutenmellomrom"/>
            </w:pPr>
            <w:proofErr w:type="gramStart"/>
            <w:r w:rsidRPr="00EB0AC9">
              <w:t>console.log(</w:t>
            </w:r>
            <w:proofErr w:type="gramEnd"/>
            <w:r w:rsidRPr="00EB0AC9">
              <w:t xml:space="preserve">tall </w:t>
            </w:r>
            <w:r w:rsidR="00C16833">
              <w:t>&lt;</w:t>
            </w:r>
            <w:r w:rsidRPr="00EB0AC9">
              <w:t xml:space="preserve"> 20 || tall &gt; 40);</w:t>
            </w:r>
          </w:p>
        </w:tc>
        <w:tc>
          <w:tcPr>
            <w:tcW w:w="4341" w:type="dxa"/>
            <w:vAlign w:val="center"/>
          </w:tcPr>
          <w:p w14:paraId="73D18424" w14:textId="0E5DEF69" w:rsidR="00EB0AC9" w:rsidRPr="00EB0AC9" w:rsidRDefault="00F2051C" w:rsidP="00EB0AC9">
            <w:pPr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>False</w:t>
            </w:r>
          </w:p>
        </w:tc>
      </w:tr>
    </w:tbl>
    <w:p w14:paraId="41BC7EBD" w14:textId="77777777" w:rsidR="00EB0AC9" w:rsidRDefault="00EB0AC9" w:rsidP="003E0796"/>
    <w:p w14:paraId="7756F737" w14:textId="77777777" w:rsidR="00927798" w:rsidRDefault="00927798" w:rsidP="00927798">
      <w:pPr>
        <w:pStyle w:val="Overskrift1"/>
      </w:pPr>
      <w:r>
        <w:t>Oppgave 3</w:t>
      </w:r>
    </w:p>
    <w:p w14:paraId="3D4F8A67" w14:textId="77777777" w:rsidR="004A1165" w:rsidRDefault="003E0796" w:rsidP="004A1165">
      <w:pPr>
        <w:pStyle w:val="Deloppgaver"/>
        <w:numPr>
          <w:ilvl w:val="0"/>
          <w:numId w:val="0"/>
        </w:numPr>
        <w:ind w:left="360" w:hanging="360"/>
      </w:pPr>
      <w:r>
        <w:t xml:space="preserve">Hvilket kjøretøy kan du kjøre? Skriv et program som </w:t>
      </w:r>
      <w:r w:rsidR="004A1165">
        <w:t xml:space="preserve">lagrer alderen til en person i en variabel. </w:t>
      </w:r>
    </w:p>
    <w:p w14:paraId="7B5FFF70" w14:textId="77777777" w:rsidR="004A1165" w:rsidRDefault="004A1165" w:rsidP="004A1165">
      <w:pPr>
        <w:pStyle w:val="Deloppgaver"/>
        <w:numPr>
          <w:ilvl w:val="0"/>
          <w:numId w:val="0"/>
        </w:numPr>
        <w:ind w:left="360" w:hanging="360"/>
      </w:pPr>
      <w:r>
        <w:t>P</w:t>
      </w:r>
      <w:r w:rsidR="003E0796">
        <w:t xml:space="preserve">rogrammet skal avgjøre om </w:t>
      </w:r>
      <w:r>
        <w:t>personen</w:t>
      </w:r>
      <w:r w:rsidR="003E0796">
        <w:t xml:space="preserve"> kan kjøre sparkesykkel (ingen aldersgrense), moped </w:t>
      </w:r>
    </w:p>
    <w:p w14:paraId="5E570206" w14:textId="2F7D778C" w:rsidR="00927798" w:rsidRDefault="003E0796" w:rsidP="004A1165">
      <w:pPr>
        <w:pStyle w:val="Deloppgaver"/>
        <w:numPr>
          <w:ilvl w:val="0"/>
          <w:numId w:val="0"/>
        </w:numPr>
        <w:ind w:left="360" w:hanging="360"/>
      </w:pPr>
      <w:r>
        <w:t>(aldersgrense 16) år, eller bil (aldersgrense 18 år).</w:t>
      </w:r>
    </w:p>
    <w:p w14:paraId="4AF5828F" w14:textId="77777777" w:rsidR="000B44C3" w:rsidRDefault="000B44C3" w:rsidP="000B44C3">
      <w:pPr>
        <w:pStyle w:val="Deloppgaver"/>
        <w:numPr>
          <w:ilvl w:val="0"/>
          <w:numId w:val="0"/>
        </w:num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B44C3" w14:paraId="6FA514C1" w14:textId="77777777" w:rsidTr="000B44C3">
        <w:tc>
          <w:tcPr>
            <w:tcW w:w="9552" w:type="dxa"/>
          </w:tcPr>
          <w:p w14:paraId="1EA47763" w14:textId="758C9F31" w:rsidR="004B4837" w:rsidRDefault="00F85099" w:rsidP="000B44C3">
            <w:pPr>
              <w:pStyle w:val="Deloppgaver"/>
              <w:numPr>
                <w:ilvl w:val="0"/>
                <w:numId w:val="0"/>
              </w:numPr>
            </w:pPr>
            <w:r w:rsidRPr="00F85099">
              <w:lastRenderedPageBreak/>
              <w:drawing>
                <wp:inline distT="0" distB="0" distL="0" distR="0" wp14:anchorId="48B870A9" wp14:editId="66C6D956">
                  <wp:extent cx="5725324" cy="2219635"/>
                  <wp:effectExtent l="0" t="0" r="0" b="9525"/>
                  <wp:docPr id="9" name="Bil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40AAC" w14:textId="31DA234E" w:rsidR="00F85099" w:rsidRDefault="00F85099" w:rsidP="000B44C3">
            <w:pPr>
              <w:pStyle w:val="Deloppgaver"/>
              <w:numPr>
                <w:ilvl w:val="0"/>
                <w:numId w:val="0"/>
              </w:numPr>
            </w:pPr>
          </w:p>
          <w:p w14:paraId="1889315E" w14:textId="6901AEA6" w:rsidR="00F85099" w:rsidRDefault="00F85099" w:rsidP="000B44C3">
            <w:pPr>
              <w:pStyle w:val="Deloppgaver"/>
              <w:numPr>
                <w:ilvl w:val="0"/>
                <w:numId w:val="0"/>
              </w:numPr>
            </w:pPr>
            <w:r w:rsidRPr="00F85099">
              <w:drawing>
                <wp:inline distT="0" distB="0" distL="0" distR="0" wp14:anchorId="29E82B1F" wp14:editId="4ACB0167">
                  <wp:extent cx="4058216" cy="1381318"/>
                  <wp:effectExtent l="0" t="0" r="0" b="9525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5F52B" w14:textId="77777777" w:rsidR="00F85099" w:rsidRDefault="00F85099" w:rsidP="00F85099">
            <w:pPr>
              <w:pStyle w:val="Deloppgaver"/>
              <w:numPr>
                <w:ilvl w:val="0"/>
                <w:numId w:val="0"/>
              </w:numPr>
              <w:jc w:val="right"/>
            </w:pPr>
          </w:p>
          <w:p w14:paraId="2E9D9D37" w14:textId="388C3B0B" w:rsidR="00F85099" w:rsidRDefault="00F85099" w:rsidP="000B44C3">
            <w:pPr>
              <w:pStyle w:val="Deloppgaver"/>
              <w:numPr>
                <w:ilvl w:val="0"/>
                <w:numId w:val="0"/>
              </w:numPr>
            </w:pPr>
            <w:r w:rsidRPr="00F85099">
              <w:drawing>
                <wp:inline distT="0" distB="0" distL="0" distR="0" wp14:anchorId="6135F0A9" wp14:editId="6D5E6819">
                  <wp:extent cx="5125165" cy="381053"/>
                  <wp:effectExtent l="0" t="0" r="0" b="0"/>
                  <wp:docPr id="11" name="Bil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AEAC1" w14:textId="77777777" w:rsidR="003E0796" w:rsidRDefault="003E0796" w:rsidP="003E0796">
      <w:pPr>
        <w:pStyle w:val="Overskrift1"/>
      </w:pPr>
      <w:r>
        <w:t>Oppgave 4</w:t>
      </w:r>
    </w:p>
    <w:p w14:paraId="665CC720" w14:textId="77777777" w:rsidR="003E0796" w:rsidRDefault="005E2087" w:rsidP="003E0796">
      <w:pPr>
        <w:pStyle w:val="Deloppgaver"/>
        <w:numPr>
          <w:ilvl w:val="0"/>
          <w:numId w:val="17"/>
        </w:numPr>
      </w:pPr>
      <w:r>
        <w:t xml:space="preserve">Skriv ut tallene fra og med 10 til og med 20 med en </w:t>
      </w:r>
      <w:r w:rsidRPr="00312213">
        <w:rPr>
          <w:rStyle w:val="kodeTegn"/>
          <w:lang w:val="nb-NO"/>
        </w:rPr>
        <w:t>for</w:t>
      </w:r>
      <w:r>
        <w:t>-løkke.</w:t>
      </w:r>
    </w:p>
    <w:p w14:paraId="10500EBD" w14:textId="77777777" w:rsidR="005F09F7" w:rsidRDefault="005F09F7" w:rsidP="005F09F7">
      <w:pPr>
        <w:pStyle w:val="Deloppgaver"/>
        <w:numPr>
          <w:ilvl w:val="0"/>
          <w:numId w:val="0"/>
        </w:num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5F09F7" w14:paraId="75414DB9" w14:textId="77777777" w:rsidTr="005F09F7">
        <w:tc>
          <w:tcPr>
            <w:tcW w:w="9552" w:type="dxa"/>
          </w:tcPr>
          <w:p w14:paraId="602916D8" w14:textId="77777777" w:rsidR="005F09F7" w:rsidRDefault="005F09F7" w:rsidP="005F09F7">
            <w:pPr>
              <w:pStyle w:val="Deloppgaver"/>
              <w:numPr>
                <w:ilvl w:val="0"/>
                <w:numId w:val="0"/>
              </w:numPr>
            </w:pPr>
          </w:p>
          <w:p w14:paraId="4FDAE0A0" w14:textId="77777777" w:rsidR="005F09F7" w:rsidRDefault="00F85099" w:rsidP="005F09F7">
            <w:pPr>
              <w:pStyle w:val="Deloppgaver"/>
              <w:numPr>
                <w:ilvl w:val="0"/>
                <w:numId w:val="0"/>
              </w:numPr>
            </w:pPr>
            <w:r w:rsidRPr="00F85099">
              <w:drawing>
                <wp:inline distT="0" distB="0" distL="0" distR="0" wp14:anchorId="508F8665" wp14:editId="2D23ADFB">
                  <wp:extent cx="2991267" cy="1105054"/>
                  <wp:effectExtent l="0" t="0" r="0" b="0"/>
                  <wp:docPr id="12" name="Bil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5F2B4" w14:textId="77777777" w:rsidR="00F85099" w:rsidRDefault="00F85099" w:rsidP="005F09F7">
            <w:pPr>
              <w:pStyle w:val="Deloppgaver"/>
              <w:numPr>
                <w:ilvl w:val="0"/>
                <w:numId w:val="0"/>
              </w:numPr>
            </w:pPr>
          </w:p>
          <w:p w14:paraId="235E5721" w14:textId="659C43EF" w:rsidR="00F85099" w:rsidRDefault="00F85099" w:rsidP="005F09F7">
            <w:pPr>
              <w:pStyle w:val="Deloppgaver"/>
              <w:numPr>
                <w:ilvl w:val="0"/>
                <w:numId w:val="0"/>
              </w:numPr>
            </w:pPr>
            <w:r w:rsidRPr="00F85099">
              <w:lastRenderedPageBreak/>
              <w:drawing>
                <wp:inline distT="0" distB="0" distL="0" distR="0" wp14:anchorId="36E7239B" wp14:editId="5C4DCDD8">
                  <wp:extent cx="5191850" cy="2353003"/>
                  <wp:effectExtent l="0" t="0" r="8890" b="9525"/>
                  <wp:docPr id="13" name="Bil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FB002" w14:textId="77777777" w:rsidR="005F09F7" w:rsidRDefault="005F09F7" w:rsidP="005F09F7">
      <w:pPr>
        <w:pStyle w:val="Deloppgaver"/>
        <w:numPr>
          <w:ilvl w:val="0"/>
          <w:numId w:val="0"/>
        </w:numPr>
        <w:ind w:left="360"/>
      </w:pPr>
    </w:p>
    <w:p w14:paraId="3D203C08" w14:textId="77777777" w:rsidR="005E2087" w:rsidRDefault="005E2087" w:rsidP="003E0796">
      <w:pPr>
        <w:pStyle w:val="Deloppgaver"/>
        <w:numPr>
          <w:ilvl w:val="0"/>
          <w:numId w:val="17"/>
        </w:numPr>
      </w:pPr>
      <w:r>
        <w:t>Skriv ut alle partallene fra og med 2 til og med 30 med en valgfri løkke.</w:t>
      </w:r>
    </w:p>
    <w:p w14:paraId="18ABC9B0" w14:textId="77777777" w:rsidR="005F09F7" w:rsidRDefault="005F09F7" w:rsidP="005F09F7">
      <w:pPr>
        <w:pStyle w:val="Deloppgaver"/>
        <w:numPr>
          <w:ilvl w:val="0"/>
          <w:numId w:val="0"/>
        </w:num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5F09F7" w14:paraId="32086200" w14:textId="77777777" w:rsidTr="005F09F7">
        <w:tc>
          <w:tcPr>
            <w:tcW w:w="9552" w:type="dxa"/>
          </w:tcPr>
          <w:p w14:paraId="4A00495C" w14:textId="5C531E8F" w:rsidR="005F09F7" w:rsidRDefault="00C80AA5" w:rsidP="005F09F7">
            <w:pPr>
              <w:pStyle w:val="Deloppgaver"/>
              <w:numPr>
                <w:ilvl w:val="0"/>
                <w:numId w:val="0"/>
              </w:numPr>
            </w:pPr>
            <w:r w:rsidRPr="00C80AA5">
              <w:drawing>
                <wp:inline distT="0" distB="0" distL="0" distR="0" wp14:anchorId="36BB1B94" wp14:editId="431DBEA1">
                  <wp:extent cx="3000794" cy="1057423"/>
                  <wp:effectExtent l="0" t="0" r="0" b="9525"/>
                  <wp:docPr id="14" name="Bild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BC843BD" w14:textId="4CDBAA29" w:rsidR="00C80AA5" w:rsidRDefault="00C80AA5" w:rsidP="005F09F7">
            <w:pPr>
              <w:pStyle w:val="Deloppgaver"/>
              <w:numPr>
                <w:ilvl w:val="0"/>
                <w:numId w:val="0"/>
              </w:numPr>
            </w:pPr>
          </w:p>
          <w:p w14:paraId="41948B71" w14:textId="41E9EEBD" w:rsidR="00C80AA5" w:rsidRDefault="00C80AA5" w:rsidP="005F09F7">
            <w:pPr>
              <w:pStyle w:val="Deloppgaver"/>
              <w:numPr>
                <w:ilvl w:val="0"/>
                <w:numId w:val="0"/>
              </w:numPr>
            </w:pPr>
            <w:r w:rsidRPr="00C80AA5">
              <w:drawing>
                <wp:inline distT="0" distB="0" distL="0" distR="0" wp14:anchorId="7BD9EDFA" wp14:editId="728B9591">
                  <wp:extent cx="5134692" cy="3096057"/>
                  <wp:effectExtent l="0" t="0" r="8890" b="9525"/>
                  <wp:docPr id="15" name="Bild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B3BF9" w14:textId="77777777" w:rsidR="004B4837" w:rsidRDefault="004B4837" w:rsidP="005F09F7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06A469BA" w14:textId="77777777" w:rsidR="005F09F7" w:rsidRDefault="005F09F7" w:rsidP="005F09F7">
      <w:pPr>
        <w:pStyle w:val="Deloppgaver"/>
        <w:numPr>
          <w:ilvl w:val="0"/>
          <w:numId w:val="0"/>
        </w:numPr>
        <w:ind w:left="360"/>
      </w:pPr>
    </w:p>
    <w:p w14:paraId="6C78C23C" w14:textId="4538D20F" w:rsidR="005E2087" w:rsidRDefault="009A3F93" w:rsidP="003E0796">
      <w:pPr>
        <w:pStyle w:val="Deloppgaver"/>
        <w:numPr>
          <w:ilvl w:val="0"/>
          <w:numId w:val="17"/>
        </w:numPr>
      </w:pPr>
      <w:r>
        <w:t>Lag e</w:t>
      </w:r>
      <w:r w:rsidR="00020B33">
        <w:t xml:space="preserve">t program som skriver ut antall øyne ved et terningkast. Du skal fortsett å skrive ut kast helt til det bli 6 øyne på terning. </w:t>
      </w:r>
    </w:p>
    <w:p w14:paraId="6A64351D" w14:textId="77777777" w:rsidR="004B4837" w:rsidRDefault="004B4837" w:rsidP="005F09F7">
      <w:pPr>
        <w:pStyle w:val="Deloppgaver"/>
        <w:numPr>
          <w:ilvl w:val="0"/>
          <w:numId w:val="0"/>
        </w:num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5F09F7" w14:paraId="3E234286" w14:textId="77777777" w:rsidTr="00020B33">
        <w:tc>
          <w:tcPr>
            <w:tcW w:w="8928" w:type="dxa"/>
          </w:tcPr>
          <w:p w14:paraId="21567BC5" w14:textId="419FD84C" w:rsidR="005F09F7" w:rsidRDefault="00996112" w:rsidP="005F09F7">
            <w:pPr>
              <w:pStyle w:val="Deloppgaver"/>
              <w:numPr>
                <w:ilvl w:val="0"/>
                <w:numId w:val="0"/>
              </w:numPr>
            </w:pPr>
            <w:r w:rsidRPr="00996112">
              <w:lastRenderedPageBreak/>
              <w:drawing>
                <wp:inline distT="0" distB="0" distL="0" distR="0" wp14:anchorId="2C39BA05" wp14:editId="3DA22690">
                  <wp:extent cx="4553585" cy="2152950"/>
                  <wp:effectExtent l="0" t="0" r="0" b="0"/>
                  <wp:docPr id="20" name="Bild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38DF1" w14:textId="3F46574B" w:rsidR="004B4837" w:rsidRDefault="004B4837" w:rsidP="005F09F7">
            <w:pPr>
              <w:pStyle w:val="Deloppgaver"/>
              <w:numPr>
                <w:ilvl w:val="0"/>
                <w:numId w:val="0"/>
              </w:numPr>
            </w:pPr>
          </w:p>
          <w:p w14:paraId="72F95E12" w14:textId="6F25C29B" w:rsidR="00996112" w:rsidRDefault="00996112" w:rsidP="005F09F7">
            <w:pPr>
              <w:pStyle w:val="Deloppgaver"/>
              <w:numPr>
                <w:ilvl w:val="0"/>
                <w:numId w:val="0"/>
              </w:numPr>
            </w:pPr>
            <w:r w:rsidRPr="00996112">
              <w:drawing>
                <wp:inline distT="0" distB="0" distL="0" distR="0" wp14:anchorId="16A7B5CA" wp14:editId="3AF5B510">
                  <wp:extent cx="5058481" cy="1886213"/>
                  <wp:effectExtent l="0" t="0" r="8890" b="0"/>
                  <wp:docPr id="21" name="Bild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E5E44" w14:textId="5FF91DCE" w:rsidR="00996112" w:rsidRDefault="00996112" w:rsidP="005F09F7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56C665F6" w14:textId="2649F92F" w:rsidR="00020B33" w:rsidRDefault="00020B33" w:rsidP="00020B33">
      <w:pPr>
        <w:pStyle w:val="Deloppgaver"/>
        <w:numPr>
          <w:ilvl w:val="0"/>
          <w:numId w:val="17"/>
        </w:numPr>
      </w:pPr>
      <w:r>
        <w:t>Utvid programmet over slik at det skriver ut antall forsøk det tok før det ble 6 øyne på terningen.</w:t>
      </w:r>
    </w:p>
    <w:p w14:paraId="14426A28" w14:textId="77777777" w:rsidR="00020B33" w:rsidRDefault="00020B33" w:rsidP="00020B33">
      <w:pPr>
        <w:pStyle w:val="Deloppgaver"/>
        <w:numPr>
          <w:ilvl w:val="0"/>
          <w:numId w:val="0"/>
        </w:num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20B33" w14:paraId="5251D1E8" w14:textId="77777777" w:rsidTr="00294BBE">
        <w:tc>
          <w:tcPr>
            <w:tcW w:w="8928" w:type="dxa"/>
          </w:tcPr>
          <w:p w14:paraId="52EF4790" w14:textId="33EB5131" w:rsidR="00020B33" w:rsidRDefault="00517AE0" w:rsidP="00DF29E7">
            <w:pPr>
              <w:pStyle w:val="Deloppgaver"/>
              <w:numPr>
                <w:ilvl w:val="0"/>
                <w:numId w:val="0"/>
              </w:numPr>
            </w:pPr>
            <w:r w:rsidRPr="00517AE0">
              <w:drawing>
                <wp:inline distT="0" distB="0" distL="0" distR="0" wp14:anchorId="1ADAAAC9" wp14:editId="51D6AE58">
                  <wp:extent cx="5696745" cy="2896004"/>
                  <wp:effectExtent l="0" t="0" r="0" b="0"/>
                  <wp:docPr id="16" name="Bild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69BDE" w14:textId="5DE67009" w:rsidR="00517AE0" w:rsidRDefault="00517AE0" w:rsidP="00DF29E7">
            <w:pPr>
              <w:pStyle w:val="Deloppgaver"/>
              <w:numPr>
                <w:ilvl w:val="0"/>
                <w:numId w:val="0"/>
              </w:numPr>
            </w:pPr>
          </w:p>
          <w:p w14:paraId="454433EC" w14:textId="15C3B516" w:rsidR="00517AE0" w:rsidRDefault="00517AE0" w:rsidP="00DF29E7">
            <w:pPr>
              <w:pStyle w:val="Deloppgaver"/>
              <w:numPr>
                <w:ilvl w:val="0"/>
                <w:numId w:val="0"/>
              </w:numPr>
            </w:pPr>
            <w:r w:rsidRPr="00517AE0">
              <w:lastRenderedPageBreak/>
              <w:drawing>
                <wp:inline distT="0" distB="0" distL="0" distR="0" wp14:anchorId="066F2E04" wp14:editId="7244F943">
                  <wp:extent cx="5048955" cy="1200318"/>
                  <wp:effectExtent l="0" t="0" r="0" b="0"/>
                  <wp:docPr id="17" name="Bild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940A5" w14:textId="77777777" w:rsidR="00020B33" w:rsidRDefault="00020B33" w:rsidP="00DF29E7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3AD0A15F" w14:textId="76F55442" w:rsidR="00294BBE" w:rsidRDefault="00294BBE" w:rsidP="00294BBE">
      <w:pPr>
        <w:pStyle w:val="Overskrift1"/>
      </w:pPr>
      <w:r>
        <w:lastRenderedPageBreak/>
        <w:t>Oppgave 5</w:t>
      </w:r>
    </w:p>
    <w:p w14:paraId="70CB89AF" w14:textId="77777777" w:rsidR="00294BBE" w:rsidRPr="00F55564" w:rsidRDefault="00294BBE" w:rsidP="00294BBE">
      <w:pPr>
        <w:pStyle w:val="kode"/>
        <w:rPr>
          <w:b w:val="0"/>
          <w:bCs/>
          <w:lang w:val="nb-NO"/>
        </w:rPr>
      </w:pPr>
      <w:r w:rsidRPr="00A16D7B">
        <w:rPr>
          <w:b w:val="0"/>
          <w:bCs/>
          <w:lang w:val="nb-NO"/>
        </w:rPr>
        <w:t xml:space="preserve">Lag </w:t>
      </w:r>
      <w:r>
        <w:rPr>
          <w:b w:val="0"/>
          <w:bCs/>
          <w:lang w:val="nb-NO"/>
        </w:rPr>
        <w:t xml:space="preserve">en funksjon som tar høyden og grunnflaten til en trekant som parameter og returnerer arealet. </w:t>
      </w:r>
    </w:p>
    <w:p w14:paraId="4B6DE60D" w14:textId="77777777" w:rsidR="00294BBE" w:rsidRPr="00294BBE" w:rsidRDefault="00294BBE" w:rsidP="00294BBE">
      <w:pPr>
        <w:pStyle w:val="kode"/>
        <w:rPr>
          <w:lang w:val="nb-NO"/>
        </w:rPr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94BBE" w:rsidRPr="00294BBE" w14:paraId="3E4AB477" w14:textId="77777777" w:rsidTr="00DF29E7">
        <w:tc>
          <w:tcPr>
            <w:tcW w:w="8928" w:type="dxa"/>
          </w:tcPr>
          <w:p w14:paraId="521F54B7" w14:textId="77777777" w:rsidR="00294BBE" w:rsidRPr="00294BBE" w:rsidRDefault="00294BBE" w:rsidP="00DF29E7">
            <w:pPr>
              <w:pStyle w:val="Deloppgaver"/>
              <w:numPr>
                <w:ilvl w:val="0"/>
                <w:numId w:val="0"/>
              </w:numPr>
            </w:pPr>
          </w:p>
          <w:p w14:paraId="04D001FA" w14:textId="77777777" w:rsidR="00294BBE" w:rsidRDefault="00517AE0" w:rsidP="00DF29E7">
            <w:pPr>
              <w:pStyle w:val="Deloppgaver"/>
              <w:numPr>
                <w:ilvl w:val="0"/>
                <w:numId w:val="0"/>
              </w:numPr>
            </w:pPr>
            <w:r w:rsidRPr="00517AE0">
              <w:drawing>
                <wp:inline distT="0" distB="0" distL="0" distR="0" wp14:anchorId="2B5D6E83" wp14:editId="3A656AC3">
                  <wp:extent cx="4667901" cy="1276528"/>
                  <wp:effectExtent l="0" t="0" r="0" b="0"/>
                  <wp:docPr id="18" name="Bild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E4BAA" w14:textId="77777777" w:rsidR="00517AE0" w:rsidRDefault="00517AE0" w:rsidP="00DF29E7">
            <w:pPr>
              <w:pStyle w:val="Deloppgaver"/>
              <w:numPr>
                <w:ilvl w:val="0"/>
                <w:numId w:val="0"/>
              </w:numPr>
            </w:pPr>
          </w:p>
          <w:p w14:paraId="1701E213" w14:textId="42540A0C" w:rsidR="00996112" w:rsidRPr="00294BBE" w:rsidRDefault="00996112" w:rsidP="00DF29E7">
            <w:pPr>
              <w:pStyle w:val="Deloppgaver"/>
              <w:numPr>
                <w:ilvl w:val="0"/>
                <w:numId w:val="0"/>
              </w:numPr>
            </w:pPr>
            <w:r w:rsidRPr="00996112">
              <w:drawing>
                <wp:inline distT="0" distB="0" distL="0" distR="0" wp14:anchorId="50B2CEDE" wp14:editId="76B703C5">
                  <wp:extent cx="5125165" cy="400106"/>
                  <wp:effectExtent l="0" t="0" r="0" b="0"/>
                  <wp:docPr id="22" name="Bild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2C52E" w14:textId="07F114B5" w:rsidR="001F08CB" w:rsidRDefault="005E2087" w:rsidP="00733104">
      <w:pPr>
        <w:pStyle w:val="Overskrift1"/>
      </w:pPr>
      <w:r>
        <w:t xml:space="preserve">Oppgave </w:t>
      </w:r>
      <w:r w:rsidR="00294BBE">
        <w:t>6</w:t>
      </w:r>
    </w:p>
    <w:p w14:paraId="06BDF4B3" w14:textId="17D68C15" w:rsidR="001F08CB" w:rsidRDefault="001F08CB" w:rsidP="001F08CB">
      <w:r>
        <w:t>Lag et program som skriver ut</w:t>
      </w:r>
      <w:r w:rsidR="00330731">
        <w:t xml:space="preserve"> alle 100 versene til</w:t>
      </w:r>
      <w:r>
        <w:t xml:space="preserve"> sang</w:t>
      </w:r>
      <w:r w:rsidR="00330731">
        <w:t>en under</w:t>
      </w:r>
      <w:r w:rsidR="00733104">
        <w:t>.</w:t>
      </w:r>
    </w:p>
    <w:p w14:paraId="698469AA" w14:textId="77777777" w:rsidR="00733104" w:rsidRDefault="00733104" w:rsidP="001F08CB"/>
    <w:p w14:paraId="0C39BA52" w14:textId="77777777" w:rsidR="00330731" w:rsidRDefault="00330731" w:rsidP="00330731">
      <w:pPr>
        <w:spacing w:line="240" w:lineRule="auto"/>
        <w:rPr>
          <w:lang w:val="en-US"/>
        </w:rPr>
      </w:pPr>
      <w:r w:rsidRPr="00330731">
        <w:rPr>
          <w:lang w:val="en-US"/>
        </w:rPr>
        <w:t xml:space="preserve">99 bottles of beer on the wall, 99 bottles of beer. </w:t>
      </w:r>
    </w:p>
    <w:p w14:paraId="2649D648" w14:textId="77777777" w:rsidR="00330731" w:rsidRDefault="00330731" w:rsidP="00330731">
      <w:pPr>
        <w:spacing w:line="240" w:lineRule="auto"/>
        <w:rPr>
          <w:lang w:val="en-US"/>
        </w:rPr>
      </w:pPr>
      <w:r w:rsidRPr="00330731">
        <w:rPr>
          <w:lang w:val="en-US"/>
        </w:rPr>
        <w:t xml:space="preserve">Take one down and pass it around, 98 bottles of beer on the wall. </w:t>
      </w:r>
    </w:p>
    <w:p w14:paraId="4F2ABF1F" w14:textId="77777777" w:rsidR="00330731" w:rsidRDefault="00330731" w:rsidP="00330731">
      <w:pPr>
        <w:spacing w:line="240" w:lineRule="auto"/>
        <w:rPr>
          <w:lang w:val="en-US"/>
        </w:rPr>
      </w:pPr>
    </w:p>
    <w:p w14:paraId="3073F683" w14:textId="602A3B1D" w:rsidR="00330731" w:rsidRDefault="00330731" w:rsidP="00330731">
      <w:pPr>
        <w:spacing w:line="240" w:lineRule="auto"/>
        <w:rPr>
          <w:lang w:val="en-US"/>
        </w:rPr>
      </w:pPr>
      <w:r w:rsidRPr="00330731">
        <w:rPr>
          <w:lang w:val="en-US"/>
        </w:rPr>
        <w:t xml:space="preserve">98 bottles of beer on the wall, 98 bottles of beer. </w:t>
      </w:r>
    </w:p>
    <w:p w14:paraId="36E9869D" w14:textId="6BC4BDB4" w:rsidR="001F08CB" w:rsidRDefault="00330731" w:rsidP="00330731">
      <w:pPr>
        <w:spacing w:line="240" w:lineRule="auto"/>
        <w:rPr>
          <w:lang w:val="en-US"/>
        </w:rPr>
      </w:pPr>
      <w:r w:rsidRPr="00330731">
        <w:rPr>
          <w:lang w:val="en-US"/>
        </w:rPr>
        <w:t>Take one down and pass it around, 97 bottles of beer on the wall.</w:t>
      </w:r>
    </w:p>
    <w:p w14:paraId="75AE927B" w14:textId="1CC19101" w:rsidR="00330731" w:rsidRDefault="00330731" w:rsidP="00330731">
      <w:pPr>
        <w:spacing w:line="240" w:lineRule="auto"/>
        <w:rPr>
          <w:lang w:val="en-US"/>
        </w:rPr>
      </w:pPr>
      <w:r>
        <w:rPr>
          <w:lang w:val="en-US"/>
        </w:rPr>
        <w:t>.</w:t>
      </w:r>
    </w:p>
    <w:p w14:paraId="48E486FD" w14:textId="72C4FA76" w:rsidR="00330731" w:rsidRDefault="00330731" w:rsidP="00330731">
      <w:pPr>
        <w:spacing w:line="240" w:lineRule="auto"/>
        <w:rPr>
          <w:lang w:val="en-US"/>
        </w:rPr>
      </w:pPr>
      <w:r>
        <w:rPr>
          <w:lang w:val="en-US"/>
        </w:rPr>
        <w:t>.</w:t>
      </w:r>
    </w:p>
    <w:p w14:paraId="124A358E" w14:textId="43F549B3" w:rsidR="00330731" w:rsidRDefault="00330731" w:rsidP="00330731">
      <w:pPr>
        <w:spacing w:line="240" w:lineRule="auto"/>
        <w:rPr>
          <w:lang w:val="en-US"/>
        </w:rPr>
      </w:pPr>
      <w:r>
        <w:rPr>
          <w:lang w:val="en-US"/>
        </w:rPr>
        <w:t>.</w:t>
      </w:r>
    </w:p>
    <w:p w14:paraId="5116C65B" w14:textId="77777777" w:rsidR="00330731" w:rsidRDefault="00330731" w:rsidP="00330731">
      <w:pPr>
        <w:spacing w:line="240" w:lineRule="auto"/>
        <w:rPr>
          <w:lang w:val="en-US"/>
        </w:rPr>
      </w:pPr>
      <w:r w:rsidRPr="00330731">
        <w:rPr>
          <w:lang w:val="en-US"/>
        </w:rPr>
        <w:t xml:space="preserve">1 bottle of beer on the wall, 1 bottle of beer. </w:t>
      </w:r>
    </w:p>
    <w:p w14:paraId="18A19B95" w14:textId="77777777" w:rsidR="00330731" w:rsidRDefault="00330731" w:rsidP="00330731">
      <w:pPr>
        <w:spacing w:line="240" w:lineRule="auto"/>
        <w:rPr>
          <w:lang w:val="en-US"/>
        </w:rPr>
      </w:pPr>
      <w:r w:rsidRPr="00330731">
        <w:rPr>
          <w:lang w:val="en-US"/>
        </w:rPr>
        <w:t xml:space="preserve">Take one down and pass it around, no more bottles of beer on the wall. </w:t>
      </w:r>
    </w:p>
    <w:p w14:paraId="752DCA7F" w14:textId="77777777" w:rsidR="00330731" w:rsidRDefault="00330731" w:rsidP="00330731">
      <w:pPr>
        <w:spacing w:line="240" w:lineRule="auto"/>
        <w:rPr>
          <w:lang w:val="en-US"/>
        </w:rPr>
      </w:pPr>
    </w:p>
    <w:p w14:paraId="38A9C3E4" w14:textId="77777777" w:rsidR="00330731" w:rsidRDefault="00330731" w:rsidP="00330731">
      <w:pPr>
        <w:spacing w:line="240" w:lineRule="auto"/>
        <w:rPr>
          <w:lang w:val="en-US"/>
        </w:rPr>
      </w:pPr>
      <w:r w:rsidRPr="00330731">
        <w:rPr>
          <w:lang w:val="en-US"/>
        </w:rPr>
        <w:lastRenderedPageBreak/>
        <w:t xml:space="preserve">No more bottles of beer on the wall, no more bottles of beer.  </w:t>
      </w:r>
    </w:p>
    <w:p w14:paraId="3383BE59" w14:textId="78BE5402" w:rsidR="00330731" w:rsidRDefault="00330731" w:rsidP="00330731">
      <w:pPr>
        <w:spacing w:line="240" w:lineRule="auto"/>
        <w:rPr>
          <w:lang w:val="en-US"/>
        </w:rPr>
      </w:pPr>
      <w:r w:rsidRPr="00330731">
        <w:rPr>
          <w:lang w:val="en-US"/>
        </w:rPr>
        <w:t xml:space="preserve">Go to the store and </w:t>
      </w:r>
      <w:proofErr w:type="gramStart"/>
      <w:r w:rsidRPr="00330731">
        <w:rPr>
          <w:lang w:val="en-US"/>
        </w:rPr>
        <w:t>buy some more,</w:t>
      </w:r>
      <w:proofErr w:type="gramEnd"/>
      <w:r w:rsidRPr="00330731">
        <w:rPr>
          <w:lang w:val="en-US"/>
        </w:rPr>
        <w:t xml:space="preserve"> 99 bottles of beer on the wall.</w:t>
      </w:r>
    </w:p>
    <w:p w14:paraId="2AA8B5A4" w14:textId="7EE94202" w:rsidR="005F09F7" w:rsidRPr="00330731" w:rsidRDefault="005F09F7" w:rsidP="005F09F7">
      <w:pPr>
        <w:pStyle w:val="kode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4B4837" w:rsidRPr="00F2051C" w14:paraId="142F27FF" w14:textId="77777777" w:rsidTr="00A16D7B">
        <w:tc>
          <w:tcPr>
            <w:tcW w:w="8928" w:type="dxa"/>
          </w:tcPr>
          <w:p w14:paraId="4B16B504" w14:textId="77777777" w:rsidR="00996112" w:rsidRDefault="00996112" w:rsidP="004B4837">
            <w:pPr>
              <w:pStyle w:val="Deloppgaver"/>
              <w:numPr>
                <w:ilvl w:val="0"/>
                <w:numId w:val="0"/>
              </w:numPr>
              <w:rPr>
                <w:lang w:val="en-US"/>
              </w:rPr>
            </w:pPr>
          </w:p>
          <w:p w14:paraId="7ED5A76E" w14:textId="77777777" w:rsidR="00996112" w:rsidRDefault="001F2967" w:rsidP="004B4837">
            <w:pPr>
              <w:pStyle w:val="Deloppgaver"/>
              <w:numPr>
                <w:ilvl w:val="0"/>
                <w:numId w:val="0"/>
              </w:numPr>
              <w:rPr>
                <w:lang w:val="en-US"/>
              </w:rPr>
            </w:pPr>
            <w:r w:rsidRPr="001F2967">
              <w:rPr>
                <w:lang w:val="en-US"/>
              </w:rPr>
              <w:drawing>
                <wp:inline distT="0" distB="0" distL="0" distR="0" wp14:anchorId="4378D169" wp14:editId="0D067FC4">
                  <wp:extent cx="5760720" cy="4095115"/>
                  <wp:effectExtent l="0" t="0" r="0" b="635"/>
                  <wp:docPr id="25" name="Bild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09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475A4" w14:textId="77777777" w:rsidR="001F2967" w:rsidRDefault="001F2967" w:rsidP="004B4837">
            <w:pPr>
              <w:pStyle w:val="Deloppgaver"/>
              <w:numPr>
                <w:ilvl w:val="0"/>
                <w:numId w:val="0"/>
              </w:numPr>
              <w:rPr>
                <w:lang w:val="en-US"/>
              </w:rPr>
            </w:pPr>
          </w:p>
          <w:p w14:paraId="042C212D" w14:textId="77777777" w:rsidR="001F2967" w:rsidRDefault="001F2967" w:rsidP="004B4837">
            <w:pPr>
              <w:pStyle w:val="Deloppgaver"/>
              <w:numPr>
                <w:ilvl w:val="0"/>
                <w:numId w:val="0"/>
              </w:numPr>
              <w:rPr>
                <w:lang w:val="en-US"/>
              </w:rPr>
            </w:pPr>
            <w:r w:rsidRPr="001F2967">
              <w:rPr>
                <w:lang w:val="en-US"/>
              </w:rPr>
              <w:drawing>
                <wp:inline distT="0" distB="0" distL="0" distR="0" wp14:anchorId="0DB4646A" wp14:editId="5C7CEE7A">
                  <wp:extent cx="5287113" cy="2400635"/>
                  <wp:effectExtent l="0" t="0" r="8890" b="0"/>
                  <wp:docPr id="26" name="Bild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63392" w14:textId="77777777" w:rsidR="001F2967" w:rsidRDefault="001F2967" w:rsidP="004B4837">
            <w:pPr>
              <w:pStyle w:val="Deloppgaver"/>
              <w:numPr>
                <w:ilvl w:val="0"/>
                <w:numId w:val="0"/>
              </w:numPr>
              <w:rPr>
                <w:lang w:val="en-US"/>
              </w:rPr>
            </w:pPr>
          </w:p>
          <w:p w14:paraId="362DC018" w14:textId="5A736EBC" w:rsidR="001F2967" w:rsidRPr="00330731" w:rsidRDefault="001F2967" w:rsidP="004B4837">
            <w:pPr>
              <w:pStyle w:val="Deloppgaver"/>
              <w:numPr>
                <w:ilvl w:val="0"/>
                <w:numId w:val="0"/>
              </w:numPr>
              <w:rPr>
                <w:lang w:val="en-US"/>
              </w:rPr>
            </w:pPr>
            <w:r w:rsidRPr="001F2967">
              <w:rPr>
                <w:lang w:val="en-US"/>
              </w:rPr>
              <w:lastRenderedPageBreak/>
              <w:drawing>
                <wp:inline distT="0" distB="0" distL="0" distR="0" wp14:anchorId="33BADAD7" wp14:editId="226A49A4">
                  <wp:extent cx="5277587" cy="2705478"/>
                  <wp:effectExtent l="0" t="0" r="0" b="0"/>
                  <wp:docPr id="27" name="Bild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3DAAF" w14:textId="77777777" w:rsidR="00A16D7B" w:rsidRPr="00C16833" w:rsidRDefault="00A16D7B" w:rsidP="005F09F7">
      <w:pPr>
        <w:pStyle w:val="kode"/>
      </w:pPr>
    </w:p>
    <w:p w14:paraId="71F536AC" w14:textId="121B429A" w:rsidR="00330731" w:rsidRPr="00281A1D" w:rsidRDefault="00733104" w:rsidP="00733104">
      <w:pPr>
        <w:pStyle w:val="Overskrift1"/>
      </w:pPr>
      <w:r w:rsidRPr="00281A1D">
        <w:t>Utfordring</w:t>
      </w:r>
    </w:p>
    <w:p w14:paraId="117F51CC" w14:textId="77777777" w:rsidR="00281A1D" w:rsidRDefault="00A16D7B" w:rsidP="00A16D7B">
      <w:r w:rsidRPr="00281A1D">
        <w:t>Hvis</w:t>
      </w:r>
      <w:r w:rsidR="00281A1D" w:rsidRPr="00281A1D">
        <w:t xml:space="preserve"> </w:t>
      </w:r>
      <w:r w:rsidR="00281A1D">
        <w:t xml:space="preserve">lister opp alle tall under 10 som er et produkt av 3 eller 5 så får vi 3, 5, 6 og 9. Summen av produktene er 23. </w:t>
      </w:r>
    </w:p>
    <w:p w14:paraId="26A12509" w14:textId="6EF87991" w:rsidR="00F55564" w:rsidRPr="00F55564" w:rsidRDefault="00281A1D" w:rsidP="00F55564">
      <w:r>
        <w:t>Finn summen av alle tall under 1000 som er et produkt av 3 eller 5.</w:t>
      </w: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55564" w:rsidRPr="00330731" w14:paraId="1C1F11BE" w14:textId="77777777" w:rsidTr="00DF29E7">
        <w:tc>
          <w:tcPr>
            <w:tcW w:w="8928" w:type="dxa"/>
          </w:tcPr>
          <w:p w14:paraId="0F1695CD" w14:textId="44EE70B0" w:rsidR="00F55564" w:rsidRDefault="00F31976" w:rsidP="00DF29E7">
            <w:pPr>
              <w:pStyle w:val="Deloppgaver"/>
              <w:numPr>
                <w:ilvl w:val="0"/>
                <w:numId w:val="0"/>
              </w:numPr>
            </w:pPr>
            <w:r w:rsidRPr="00F31976">
              <w:drawing>
                <wp:inline distT="0" distB="0" distL="0" distR="0" wp14:anchorId="128A11A8" wp14:editId="55D419CB">
                  <wp:extent cx="3610479" cy="1981477"/>
                  <wp:effectExtent l="0" t="0" r="0" b="0"/>
                  <wp:docPr id="28" name="Bild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5F804" w14:textId="04E87066" w:rsidR="00F31976" w:rsidRDefault="00F31976" w:rsidP="00DF29E7">
            <w:pPr>
              <w:pStyle w:val="Deloppgaver"/>
              <w:numPr>
                <w:ilvl w:val="0"/>
                <w:numId w:val="0"/>
              </w:numPr>
            </w:pPr>
          </w:p>
          <w:p w14:paraId="22B798B9" w14:textId="21D56D7E" w:rsidR="00F31976" w:rsidRPr="00C16833" w:rsidRDefault="00F31976" w:rsidP="00DF29E7">
            <w:pPr>
              <w:pStyle w:val="Deloppgaver"/>
              <w:numPr>
                <w:ilvl w:val="0"/>
                <w:numId w:val="0"/>
              </w:numPr>
            </w:pPr>
            <w:r w:rsidRPr="00F31976">
              <w:drawing>
                <wp:inline distT="0" distB="0" distL="0" distR="0" wp14:anchorId="7B63A3C2" wp14:editId="388E5033">
                  <wp:extent cx="5229955" cy="390580"/>
                  <wp:effectExtent l="0" t="0" r="0" b="9525"/>
                  <wp:docPr id="29" name="Bild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D908B" w14:textId="77777777" w:rsidR="00F55564" w:rsidRPr="00C16833" w:rsidRDefault="00F55564" w:rsidP="00DF29E7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5DC15D6B" w14:textId="77777777" w:rsidR="00F55564" w:rsidRPr="00C16833" w:rsidRDefault="00F55564" w:rsidP="00F55564">
      <w:pPr>
        <w:pStyle w:val="Deloppgaver"/>
        <w:numPr>
          <w:ilvl w:val="0"/>
          <w:numId w:val="0"/>
        </w:numPr>
      </w:pPr>
    </w:p>
    <w:p w14:paraId="2F4D8381" w14:textId="77777777" w:rsidR="00F55564" w:rsidRPr="00C16833" w:rsidRDefault="00F55564" w:rsidP="00F55564">
      <w:pPr>
        <w:pStyle w:val="Deloppgaver"/>
        <w:numPr>
          <w:ilvl w:val="0"/>
          <w:numId w:val="0"/>
        </w:numPr>
      </w:pPr>
    </w:p>
    <w:p w14:paraId="39E4EA77" w14:textId="0EDDAF04" w:rsidR="00733104" w:rsidRPr="00281A1D" w:rsidRDefault="00733104" w:rsidP="00F55564"/>
    <w:sectPr w:rsidR="00733104" w:rsidRPr="00281A1D" w:rsidSect="00312213">
      <w:headerReference w:type="default" r:id="rId35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E12D" w14:textId="77777777" w:rsidR="009729B3" w:rsidRDefault="009729B3" w:rsidP="00CD6D18">
      <w:pPr>
        <w:spacing w:after="0" w:line="240" w:lineRule="auto"/>
      </w:pPr>
      <w:r>
        <w:separator/>
      </w:r>
    </w:p>
  </w:endnote>
  <w:endnote w:type="continuationSeparator" w:id="0">
    <w:p w14:paraId="163A9B77" w14:textId="77777777" w:rsidR="009729B3" w:rsidRDefault="009729B3" w:rsidP="00CD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0EA8" w14:textId="77777777" w:rsidR="009729B3" w:rsidRDefault="009729B3" w:rsidP="00CD6D18">
      <w:pPr>
        <w:spacing w:after="0" w:line="240" w:lineRule="auto"/>
      </w:pPr>
      <w:r>
        <w:separator/>
      </w:r>
    </w:p>
  </w:footnote>
  <w:footnote w:type="continuationSeparator" w:id="0">
    <w:p w14:paraId="48186BD8" w14:textId="77777777" w:rsidR="009729B3" w:rsidRDefault="009729B3" w:rsidP="00CD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494D" w14:textId="44EDC8D9" w:rsidR="00E34F75" w:rsidRPr="00312213" w:rsidRDefault="00312213" w:rsidP="00312213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46BADF" wp14:editId="717BF7AB">
              <wp:simplePos x="0" y="0"/>
              <wp:positionH relativeFrom="margin">
                <wp:align>left</wp:align>
              </wp:positionH>
              <wp:positionV relativeFrom="paragraph">
                <wp:posOffset>85189</wp:posOffset>
              </wp:positionV>
              <wp:extent cx="5755341" cy="15795"/>
              <wp:effectExtent l="0" t="0" r="36195" b="22860"/>
              <wp:wrapNone/>
              <wp:docPr id="5" name="Rett linj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5341" cy="15795"/>
                      </a:xfrm>
                      <a:prstGeom prst="line">
                        <a:avLst/>
                      </a:prstGeom>
                      <a:ln w="9525">
                        <a:solidFill>
                          <a:srgbClr val="0069B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ACB59A" id="Rett linje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7pt" to="453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" strokecolor="#0069b4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8C9"/>
    <w:multiLevelType w:val="hybridMultilevel"/>
    <w:tmpl w:val="5AFCD438"/>
    <w:lvl w:ilvl="0" w:tplc="E9A4FAE0">
      <w:start w:val="1"/>
      <w:numFmt w:val="lowerLetter"/>
      <w:pStyle w:val="Deloppgav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F790D"/>
    <w:multiLevelType w:val="hybridMultilevel"/>
    <w:tmpl w:val="62F2518E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43D16"/>
    <w:multiLevelType w:val="hybridMultilevel"/>
    <w:tmpl w:val="7588826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724139"/>
    <w:multiLevelType w:val="hybridMultilevel"/>
    <w:tmpl w:val="8ED881A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0A62"/>
    <w:multiLevelType w:val="hybridMultilevel"/>
    <w:tmpl w:val="1660D552"/>
    <w:lvl w:ilvl="0" w:tplc="E9A4FAE0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C82BFF"/>
    <w:multiLevelType w:val="hybridMultilevel"/>
    <w:tmpl w:val="2B94565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01592"/>
    <w:multiLevelType w:val="hybridMultilevel"/>
    <w:tmpl w:val="AF3C0D2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69652A"/>
    <w:multiLevelType w:val="hybridMultilevel"/>
    <w:tmpl w:val="4BB2582C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02967"/>
    <w:multiLevelType w:val="hybridMultilevel"/>
    <w:tmpl w:val="B7664DC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20B1F"/>
    <w:multiLevelType w:val="hybridMultilevel"/>
    <w:tmpl w:val="6846CFA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5031E"/>
    <w:multiLevelType w:val="hybridMultilevel"/>
    <w:tmpl w:val="843C7062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3A303D"/>
    <w:multiLevelType w:val="hybridMultilevel"/>
    <w:tmpl w:val="BFA6CB92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0F6E9E"/>
    <w:multiLevelType w:val="hybridMultilevel"/>
    <w:tmpl w:val="F3689A56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1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2"/>
  </w:num>
  <w:num w:numId="13">
    <w:abstractNumId w:val="4"/>
  </w:num>
  <w:num w:numId="14">
    <w:abstractNumId w:val="6"/>
  </w:num>
  <w:num w:numId="15">
    <w:abstractNumId w:val="5"/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06"/>
    <w:rsid w:val="00014E9D"/>
    <w:rsid w:val="00020B33"/>
    <w:rsid w:val="0003602C"/>
    <w:rsid w:val="00063F26"/>
    <w:rsid w:val="000660B6"/>
    <w:rsid w:val="000B44C3"/>
    <w:rsid w:val="000C02E8"/>
    <w:rsid w:val="000D1B52"/>
    <w:rsid w:val="00137DD0"/>
    <w:rsid w:val="00140EA1"/>
    <w:rsid w:val="001A596F"/>
    <w:rsid w:val="001B25D0"/>
    <w:rsid w:val="001B5A2B"/>
    <w:rsid w:val="001D6922"/>
    <w:rsid w:val="001F08CB"/>
    <w:rsid w:val="001F2967"/>
    <w:rsid w:val="00206E51"/>
    <w:rsid w:val="002078F1"/>
    <w:rsid w:val="00207EE8"/>
    <w:rsid w:val="002155AC"/>
    <w:rsid w:val="00265EF8"/>
    <w:rsid w:val="00265F39"/>
    <w:rsid w:val="00281A1D"/>
    <w:rsid w:val="00293A09"/>
    <w:rsid w:val="00294BBE"/>
    <w:rsid w:val="00295D40"/>
    <w:rsid w:val="002A1DE4"/>
    <w:rsid w:val="002A20E4"/>
    <w:rsid w:val="002D43B3"/>
    <w:rsid w:val="002E34D7"/>
    <w:rsid w:val="00311728"/>
    <w:rsid w:val="00312213"/>
    <w:rsid w:val="0031232D"/>
    <w:rsid w:val="00330731"/>
    <w:rsid w:val="003545D6"/>
    <w:rsid w:val="003844E2"/>
    <w:rsid w:val="0039228D"/>
    <w:rsid w:val="003B11A0"/>
    <w:rsid w:val="003B65ED"/>
    <w:rsid w:val="003D05EF"/>
    <w:rsid w:val="003E0796"/>
    <w:rsid w:val="00402530"/>
    <w:rsid w:val="004479A8"/>
    <w:rsid w:val="00450C76"/>
    <w:rsid w:val="00451024"/>
    <w:rsid w:val="0045206A"/>
    <w:rsid w:val="004635A2"/>
    <w:rsid w:val="00470B1E"/>
    <w:rsid w:val="00470C7A"/>
    <w:rsid w:val="00471306"/>
    <w:rsid w:val="00481DBF"/>
    <w:rsid w:val="00484502"/>
    <w:rsid w:val="004A1165"/>
    <w:rsid w:val="004A79F4"/>
    <w:rsid w:val="004B4837"/>
    <w:rsid w:val="004C4B88"/>
    <w:rsid w:val="004C5182"/>
    <w:rsid w:val="004D3B67"/>
    <w:rsid w:val="004D6ED7"/>
    <w:rsid w:val="004E1078"/>
    <w:rsid w:val="004E5BEB"/>
    <w:rsid w:val="004E7F19"/>
    <w:rsid w:val="005029FA"/>
    <w:rsid w:val="0051750D"/>
    <w:rsid w:val="00517AE0"/>
    <w:rsid w:val="00523564"/>
    <w:rsid w:val="005353C6"/>
    <w:rsid w:val="00543E52"/>
    <w:rsid w:val="00556751"/>
    <w:rsid w:val="00591807"/>
    <w:rsid w:val="005B51EE"/>
    <w:rsid w:val="005C6005"/>
    <w:rsid w:val="005E1173"/>
    <w:rsid w:val="005E2087"/>
    <w:rsid w:val="005F04B7"/>
    <w:rsid w:val="005F09F7"/>
    <w:rsid w:val="00600489"/>
    <w:rsid w:val="00601EA7"/>
    <w:rsid w:val="00602A75"/>
    <w:rsid w:val="00614928"/>
    <w:rsid w:val="00617111"/>
    <w:rsid w:val="00626771"/>
    <w:rsid w:val="0064197F"/>
    <w:rsid w:val="006441B2"/>
    <w:rsid w:val="006663F1"/>
    <w:rsid w:val="0068589E"/>
    <w:rsid w:val="00691C10"/>
    <w:rsid w:val="006A3718"/>
    <w:rsid w:val="006C331D"/>
    <w:rsid w:val="006C6856"/>
    <w:rsid w:val="006F2CAE"/>
    <w:rsid w:val="00733104"/>
    <w:rsid w:val="00762654"/>
    <w:rsid w:val="0077451B"/>
    <w:rsid w:val="00780517"/>
    <w:rsid w:val="00786283"/>
    <w:rsid w:val="007C5DD5"/>
    <w:rsid w:val="007D1F4F"/>
    <w:rsid w:val="00816AE9"/>
    <w:rsid w:val="00817D0F"/>
    <w:rsid w:val="00852AFC"/>
    <w:rsid w:val="00860607"/>
    <w:rsid w:val="008606AB"/>
    <w:rsid w:val="008976AD"/>
    <w:rsid w:val="008A71DF"/>
    <w:rsid w:val="008E0798"/>
    <w:rsid w:val="008E1AC6"/>
    <w:rsid w:val="008E4166"/>
    <w:rsid w:val="008F559F"/>
    <w:rsid w:val="00905F55"/>
    <w:rsid w:val="009120D3"/>
    <w:rsid w:val="00914D60"/>
    <w:rsid w:val="009210CF"/>
    <w:rsid w:val="009242E3"/>
    <w:rsid w:val="00926649"/>
    <w:rsid w:val="00927798"/>
    <w:rsid w:val="009408A6"/>
    <w:rsid w:val="00946C28"/>
    <w:rsid w:val="00957E9A"/>
    <w:rsid w:val="0096147A"/>
    <w:rsid w:val="009729B3"/>
    <w:rsid w:val="00992011"/>
    <w:rsid w:val="00996112"/>
    <w:rsid w:val="009A3F93"/>
    <w:rsid w:val="009A4EF7"/>
    <w:rsid w:val="009B09B5"/>
    <w:rsid w:val="009C687E"/>
    <w:rsid w:val="00A070D5"/>
    <w:rsid w:val="00A16D7B"/>
    <w:rsid w:val="00A173F2"/>
    <w:rsid w:val="00A35917"/>
    <w:rsid w:val="00A43D6E"/>
    <w:rsid w:val="00A611F6"/>
    <w:rsid w:val="00A62A95"/>
    <w:rsid w:val="00A81B6B"/>
    <w:rsid w:val="00A92A72"/>
    <w:rsid w:val="00A94246"/>
    <w:rsid w:val="00A94B54"/>
    <w:rsid w:val="00A9585D"/>
    <w:rsid w:val="00AA5601"/>
    <w:rsid w:val="00AB3138"/>
    <w:rsid w:val="00AC500B"/>
    <w:rsid w:val="00AD7607"/>
    <w:rsid w:val="00B26F85"/>
    <w:rsid w:val="00B36FA9"/>
    <w:rsid w:val="00B57CC3"/>
    <w:rsid w:val="00B7017B"/>
    <w:rsid w:val="00B70F46"/>
    <w:rsid w:val="00B77BCF"/>
    <w:rsid w:val="00B8576E"/>
    <w:rsid w:val="00BC512C"/>
    <w:rsid w:val="00BD6DAF"/>
    <w:rsid w:val="00C16833"/>
    <w:rsid w:val="00C22EF3"/>
    <w:rsid w:val="00C30D84"/>
    <w:rsid w:val="00C33642"/>
    <w:rsid w:val="00C4646E"/>
    <w:rsid w:val="00C51261"/>
    <w:rsid w:val="00C70547"/>
    <w:rsid w:val="00C804FA"/>
    <w:rsid w:val="00C80AA5"/>
    <w:rsid w:val="00CD6D18"/>
    <w:rsid w:val="00CE4077"/>
    <w:rsid w:val="00D2598A"/>
    <w:rsid w:val="00D421B9"/>
    <w:rsid w:val="00D5375E"/>
    <w:rsid w:val="00D639E5"/>
    <w:rsid w:val="00D803C9"/>
    <w:rsid w:val="00DA2BAB"/>
    <w:rsid w:val="00E2102E"/>
    <w:rsid w:val="00E3025A"/>
    <w:rsid w:val="00E34F75"/>
    <w:rsid w:val="00E36C37"/>
    <w:rsid w:val="00E41AC9"/>
    <w:rsid w:val="00E61327"/>
    <w:rsid w:val="00E63CD8"/>
    <w:rsid w:val="00E80637"/>
    <w:rsid w:val="00EB0AC9"/>
    <w:rsid w:val="00EB7634"/>
    <w:rsid w:val="00EF4C68"/>
    <w:rsid w:val="00F2051C"/>
    <w:rsid w:val="00F21372"/>
    <w:rsid w:val="00F2663B"/>
    <w:rsid w:val="00F27057"/>
    <w:rsid w:val="00F31976"/>
    <w:rsid w:val="00F50FB4"/>
    <w:rsid w:val="00F55564"/>
    <w:rsid w:val="00F74AC2"/>
    <w:rsid w:val="00F82B5D"/>
    <w:rsid w:val="00F85099"/>
    <w:rsid w:val="00F85230"/>
    <w:rsid w:val="00FC27B0"/>
    <w:rsid w:val="00FD4EFD"/>
    <w:rsid w:val="00FD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9735E3"/>
  <w15:docId w15:val="{A2DDE1EB-49AB-4BFD-8AE8-1BA9803B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213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12213"/>
    <w:pPr>
      <w:keepNext/>
      <w:keepLines/>
      <w:spacing w:before="240" w:after="120"/>
      <w:outlineLvl w:val="0"/>
    </w:pPr>
    <w:rPr>
      <w:rFonts w:ascii="Georgia" w:eastAsiaTheme="majorEastAsia" w:hAnsi="Georgia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8F559F"/>
    <w:pPr>
      <w:keepNext/>
      <w:keepLines/>
      <w:spacing w:before="40" w:after="120"/>
      <w:outlineLvl w:val="1"/>
    </w:pPr>
    <w:rPr>
      <w:rFonts w:ascii="Century Gothic" w:eastAsiaTheme="majorEastAsia" w:hAnsi="Century Gothic" w:cstheme="majorBidi"/>
      <w:b/>
      <w:sz w:val="32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nhideWhenUsed/>
    <w:rsid w:val="00C30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rsid w:val="00C30D84"/>
    <w:rPr>
      <w:rFonts w:ascii="Times New Roman" w:hAnsi="Times New Roman"/>
      <w:sz w:val="24"/>
    </w:rPr>
  </w:style>
  <w:style w:type="paragraph" w:styleId="Bunntekst">
    <w:name w:val="footer"/>
    <w:basedOn w:val="Normal"/>
    <w:link w:val="BunntekstTegn"/>
    <w:uiPriority w:val="99"/>
    <w:unhideWhenUsed/>
    <w:rsid w:val="00C30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30D84"/>
    <w:rPr>
      <w:rFonts w:ascii="Times New Roman" w:hAnsi="Times New Roman"/>
      <w:sz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312213"/>
    <w:pPr>
      <w:spacing w:after="0" w:line="240" w:lineRule="auto"/>
      <w:contextualSpacing/>
    </w:pPr>
    <w:rPr>
      <w:rFonts w:ascii="Georgia" w:eastAsiaTheme="majorEastAsia" w:hAnsi="Georg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12213"/>
    <w:rPr>
      <w:rFonts w:ascii="Georgia" w:eastAsiaTheme="majorEastAsia" w:hAnsi="Georgia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12213"/>
    <w:rPr>
      <w:rFonts w:ascii="Georgia" w:eastAsiaTheme="majorEastAsia" w:hAnsi="Georgia" w:cstheme="majorBidi"/>
      <w:b/>
      <w:sz w:val="32"/>
      <w:szCs w:val="32"/>
    </w:rPr>
  </w:style>
  <w:style w:type="paragraph" w:customStyle="1" w:styleId="kode">
    <w:name w:val="kode"/>
    <w:basedOn w:val="Normal"/>
    <w:link w:val="kodeTegn"/>
    <w:qFormat/>
    <w:rsid w:val="00312213"/>
    <w:pPr>
      <w:spacing w:before="240" w:after="240" w:line="240" w:lineRule="auto"/>
      <w:contextualSpacing/>
    </w:pPr>
    <w:rPr>
      <w:rFonts w:ascii="Consolas" w:hAnsi="Consolas" w:cs="Consolas"/>
      <w:b/>
      <w:lang w:val="en-US"/>
    </w:rPr>
  </w:style>
  <w:style w:type="paragraph" w:styleId="Listeavsnitt">
    <w:name w:val="List Paragraph"/>
    <w:basedOn w:val="Normal"/>
    <w:link w:val="ListeavsnittTegn"/>
    <w:uiPriority w:val="34"/>
    <w:qFormat/>
    <w:rsid w:val="00C30D84"/>
    <w:pPr>
      <w:ind w:left="720"/>
      <w:contextualSpacing/>
    </w:pPr>
  </w:style>
  <w:style w:type="character" w:customStyle="1" w:styleId="kodeTegn">
    <w:name w:val="kode Tegn"/>
    <w:basedOn w:val="Standardskriftforavsnitt"/>
    <w:link w:val="kode"/>
    <w:rsid w:val="00312213"/>
    <w:rPr>
      <w:rFonts w:ascii="Consolas" w:hAnsi="Consolas" w:cs="Consolas"/>
      <w:b/>
      <w:sz w:val="24"/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3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30D84"/>
    <w:rPr>
      <w:rFonts w:ascii="Tahoma" w:hAnsi="Tahoma" w:cs="Tahoma"/>
      <w:sz w:val="16"/>
      <w:szCs w:val="16"/>
    </w:rPr>
  </w:style>
  <w:style w:type="paragraph" w:customStyle="1" w:styleId="Deloppgaver">
    <w:name w:val="Deloppgaver"/>
    <w:basedOn w:val="Listeavsnitt"/>
    <w:link w:val="DeloppgaverTegn"/>
    <w:qFormat/>
    <w:rsid w:val="00C30D84"/>
    <w:pPr>
      <w:numPr>
        <w:numId w:val="10"/>
      </w:numPr>
    </w:pPr>
  </w:style>
  <w:style w:type="character" w:customStyle="1" w:styleId="ListeavsnittTegn">
    <w:name w:val="Listeavsnitt Tegn"/>
    <w:basedOn w:val="Standardskriftforavsnitt"/>
    <w:link w:val="Listeavsnitt"/>
    <w:uiPriority w:val="34"/>
    <w:rsid w:val="00C30D84"/>
    <w:rPr>
      <w:rFonts w:ascii="Times New Roman" w:hAnsi="Times New Roman"/>
      <w:sz w:val="24"/>
    </w:rPr>
  </w:style>
  <w:style w:type="character" w:customStyle="1" w:styleId="DeloppgaverTegn">
    <w:name w:val="Deloppgaver Tegn"/>
    <w:basedOn w:val="ListeavsnittTegn"/>
    <w:link w:val="Deloppgaver"/>
    <w:rsid w:val="00C30D84"/>
    <w:rPr>
      <w:rFonts w:ascii="Times New Roman" w:hAnsi="Times New Roman"/>
      <w:sz w:val="24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F559F"/>
    <w:rPr>
      <w:rFonts w:ascii="Century Gothic" w:eastAsiaTheme="majorEastAsia" w:hAnsi="Century Gothic" w:cstheme="majorBidi"/>
      <w:b/>
      <w:sz w:val="32"/>
      <w:szCs w:val="28"/>
    </w:rPr>
  </w:style>
  <w:style w:type="paragraph" w:styleId="Bildetekst">
    <w:name w:val="caption"/>
    <w:basedOn w:val="Normal"/>
    <w:next w:val="Normal"/>
    <w:uiPriority w:val="35"/>
    <w:unhideWhenUsed/>
    <w:qFormat/>
    <w:rsid w:val="000D1B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9408A6"/>
    <w:rPr>
      <w:color w:val="0563C1" w:themeColor="hyperlink"/>
      <w:u w:val="single"/>
    </w:rPr>
  </w:style>
  <w:style w:type="table" w:styleId="Tabellrutenett">
    <w:name w:val="Table Grid"/>
    <w:basedOn w:val="Vanligtabell"/>
    <w:uiPriority w:val="39"/>
    <w:rsid w:val="00AB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link w:val="IngenmellomromTegn"/>
    <w:uiPriority w:val="1"/>
    <w:qFormat/>
    <w:rsid w:val="005353C6"/>
    <w:pPr>
      <w:spacing w:after="0" w:line="240" w:lineRule="auto"/>
    </w:pPr>
    <w:rPr>
      <w:sz w:val="24"/>
    </w:rPr>
  </w:style>
  <w:style w:type="paragraph" w:customStyle="1" w:styleId="Kodeutenmellomrom">
    <w:name w:val="Kode_uten_mellomrom"/>
    <w:basedOn w:val="Ingenmellomrom"/>
    <w:link w:val="KodeutenmellomromTegn"/>
    <w:qFormat/>
    <w:rsid w:val="005353C6"/>
    <w:rPr>
      <w:rFonts w:ascii="Consolas" w:hAnsi="Consolas"/>
      <w:b/>
      <w:bCs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353C6"/>
    <w:rPr>
      <w:sz w:val="24"/>
    </w:rPr>
  </w:style>
  <w:style w:type="character" w:customStyle="1" w:styleId="KodeutenmellomromTegn">
    <w:name w:val="Kode_uten_mellomrom Tegn"/>
    <w:basedOn w:val="IngenmellomromTegn"/>
    <w:link w:val="Kodeutenmellomrom"/>
    <w:rsid w:val="005353C6"/>
    <w:rPr>
      <w:rFonts w:ascii="Consolas" w:hAnsi="Consolas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33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ea002\Documents\Egendefinerte%20Office-maler\IT1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633EBBEA513849A5A694184534DC87" ma:contentTypeVersion="6" ma:contentTypeDescription="Opprett et nytt dokument." ma:contentTypeScope="" ma:versionID="538cb6a4ff18901bceeace4552e7af0a">
  <xsd:schema xmlns:xsd="http://www.w3.org/2001/XMLSchema" xmlns:xs="http://www.w3.org/2001/XMLSchema" xmlns:p="http://schemas.microsoft.com/office/2006/metadata/properties" xmlns:ns2="29c8afd0-7399-431f-9f75-8f963dbf6bdc" targetNamespace="http://schemas.microsoft.com/office/2006/metadata/properties" ma:root="true" ma:fieldsID="e4f22e6bcc03c7f2fb46a695e6360b99" ns2:_="">
    <xsd:import namespace="29c8afd0-7399-431f-9f75-8f963dbf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afd0-7399-431f-9f75-8f963dbf6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F35FCB-89CD-4ABA-8B5E-EB18403771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E95E87-ABD3-4887-946E-F551B1904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afd0-7399-431f-9f75-8f963dbf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6AD6A9-62D7-4D58-A18A-541B9F6DF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IT1mal</Template>
  <TotalTime>14</TotalTime>
  <Pages>8</Pages>
  <Words>398</Words>
  <Characters>2111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Nersveen</dc:creator>
  <cp:keywords/>
  <dc:description/>
  <cp:lastModifiedBy>Elias Vesetvik Muri</cp:lastModifiedBy>
  <cp:revision>2</cp:revision>
  <cp:lastPrinted>2016-09-01T12:12:00Z</cp:lastPrinted>
  <dcterms:created xsi:type="dcterms:W3CDTF">2022-02-02T13:23:00Z</dcterms:created>
  <dcterms:modified xsi:type="dcterms:W3CDTF">2022-02-02T13:23:00Z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0x01010069633EBBEA513849A5A694184534DC87</vt:lpwstr>
  </property>
</Properties>
</file>